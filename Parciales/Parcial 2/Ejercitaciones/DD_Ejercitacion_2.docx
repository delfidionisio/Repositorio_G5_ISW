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1052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7735"/>
        <w:gridCol w:w="2790"/>
      </w:tblGrid>
      <w:tr w:rsidR="00060469" w:rsidRPr="0077256B" w14:paraId="03C8118E" w14:textId="77777777" w:rsidTr="00325C61">
        <w:trPr>
          <w:trHeight w:val="517"/>
        </w:trPr>
        <w:tc>
          <w:tcPr>
            <w:tcW w:w="7735" w:type="dxa"/>
            <w:vMerge w:val="restart"/>
          </w:tcPr>
          <w:p w14:paraId="60FB83E3" w14:textId="6707EF94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  <w:b/>
              </w:rPr>
              <w:t>Apellido y Nombres</w:t>
            </w:r>
            <w:r w:rsidRPr="0077256B">
              <w:rPr>
                <w:rFonts w:eastAsia="Verdana" w:cs="Calibri Light"/>
              </w:rPr>
              <w:t xml:space="preserve">: </w:t>
            </w:r>
            <w:r w:rsidR="004B7E5F">
              <w:rPr>
                <w:rFonts w:eastAsia="Verdana" w:cs="Calibri Light"/>
              </w:rPr>
              <w:t xml:space="preserve">DIONISIO, Delfina </w:t>
            </w:r>
          </w:p>
        </w:tc>
        <w:tc>
          <w:tcPr>
            <w:tcW w:w="2790" w:type="dxa"/>
          </w:tcPr>
          <w:p w14:paraId="2BFF7F6C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Legajo:</w:t>
            </w:r>
          </w:p>
        </w:tc>
      </w:tr>
      <w:tr w:rsidR="00060469" w:rsidRPr="0077256B" w14:paraId="73A70830" w14:textId="77777777" w:rsidTr="00325C61">
        <w:tc>
          <w:tcPr>
            <w:tcW w:w="7735" w:type="dxa"/>
            <w:vMerge/>
          </w:tcPr>
          <w:p w14:paraId="2D56145B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</w:p>
        </w:tc>
        <w:tc>
          <w:tcPr>
            <w:tcW w:w="2790" w:type="dxa"/>
          </w:tcPr>
          <w:p w14:paraId="5A57C17F" w14:textId="77777777" w:rsidR="00060469" w:rsidRPr="0077256B" w:rsidRDefault="00060469" w:rsidP="00060469">
            <w:pPr>
              <w:tabs>
                <w:tab w:val="left" w:pos="0"/>
              </w:tabs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Curso</w:t>
            </w:r>
            <w:r w:rsidRPr="0077256B">
              <w:rPr>
                <w:rFonts w:cs="Calibri Light"/>
              </w:rPr>
              <w:t>:</w:t>
            </w:r>
            <w:r w:rsidRPr="0077256B">
              <w:rPr>
                <w:rFonts w:cs="Calibri Light"/>
              </w:rPr>
              <w:tab/>
              <w:t xml:space="preserve"> 4K4</w:t>
            </w:r>
          </w:p>
        </w:tc>
      </w:tr>
    </w:tbl>
    <w:p w14:paraId="69F21E95" w14:textId="77777777" w:rsidR="00957958" w:rsidRPr="0077256B" w:rsidRDefault="001406BA">
      <w:pPr>
        <w:pStyle w:val="Ttulo3"/>
        <w:keepNext/>
        <w:keepLines/>
        <w:tabs>
          <w:tab w:val="left" w:pos="8838"/>
        </w:tabs>
        <w:spacing w:before="200" w:line="240" w:lineRule="auto"/>
        <w:rPr>
          <w:rFonts w:ascii="Calibri Light" w:hAnsi="Calibri Light" w:cs="Calibri Light"/>
          <w:color w:val="4F81BD"/>
          <w:sz w:val="24"/>
          <w:szCs w:val="24"/>
        </w:rPr>
      </w:pPr>
      <w:r w:rsidRPr="0077256B">
        <w:rPr>
          <w:rFonts w:ascii="Calibri Light" w:hAnsi="Calibri Light" w:cs="Calibri Light"/>
          <w:color w:val="4F81BD"/>
          <w:sz w:val="24"/>
          <w:szCs w:val="24"/>
        </w:rPr>
        <w:t xml:space="preserve">Dominio: </w:t>
      </w:r>
      <w:r w:rsidR="00C53C5E">
        <w:rPr>
          <w:rFonts w:ascii="Calibri Light" w:hAnsi="Calibri Light" w:cs="Calibri Light"/>
          <w:color w:val="4F81BD"/>
          <w:sz w:val="24"/>
          <w:szCs w:val="24"/>
        </w:rPr>
        <w:t xml:space="preserve">   ____________________________________________</w:t>
      </w:r>
      <w:r w:rsidR="00726FFD">
        <w:rPr>
          <w:rFonts w:ascii="Calibri Light" w:hAnsi="Calibri Light" w:cs="Calibri Light"/>
          <w:color w:val="4F81BD"/>
          <w:sz w:val="24"/>
          <w:szCs w:val="24"/>
        </w:rPr>
        <w:t>Tema</w:t>
      </w:r>
      <w:r w:rsidR="00C53C5E">
        <w:rPr>
          <w:rFonts w:ascii="Calibri Light" w:hAnsi="Calibri Light" w:cs="Calibri Light"/>
          <w:color w:val="4F81BD"/>
          <w:sz w:val="24"/>
          <w:szCs w:val="24"/>
        </w:rPr>
        <w:t>:____________</w:t>
      </w:r>
    </w:p>
    <w:p w14:paraId="088C31CB" w14:textId="77777777" w:rsidR="00957958" w:rsidRPr="0077256B" w:rsidRDefault="00957958">
      <w:pPr>
        <w:ind w:firstLine="0"/>
        <w:rPr>
          <w:rFonts w:cs="Calibri Light"/>
        </w:rPr>
      </w:pPr>
    </w:p>
    <w:p w14:paraId="055EEF4C" w14:textId="77777777" w:rsidR="00A17733" w:rsidRPr="00486FB0" w:rsidRDefault="00486FB0" w:rsidP="009A5A5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contextualSpacing w:val="0"/>
        <w:rPr>
          <w:b/>
          <w:bCs/>
        </w:rPr>
      </w:pPr>
      <w:r w:rsidRPr="00486FB0">
        <w:rPr>
          <w:rStyle w:val="Ninguno"/>
          <w:rFonts w:eastAsiaTheme="majorEastAsia"/>
          <w:b/>
          <w:bCs/>
        </w:rPr>
        <w:t>Clases de equivalencias</w:t>
      </w:r>
    </w:p>
    <w:tbl>
      <w:tblPr>
        <w:tblStyle w:val="TableNormal1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26FFD" w14:paraId="3F40965D" w14:textId="77777777" w:rsidTr="00C53C5E">
        <w:trPr>
          <w:trHeight w:val="619"/>
          <w:tblHeader/>
        </w:trPr>
        <w:tc>
          <w:tcPr>
            <w:tcW w:w="2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EF314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1026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5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83906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726FFD" w:rsidRPr="006A22F7" w14:paraId="2DF63025" w14:textId="77777777" w:rsidTr="00C53C5E">
        <w:tblPrEx>
          <w:shd w:val="clear" w:color="auto" w:fill="CED7E7"/>
        </w:tblPrEx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538F1" w14:textId="77777777" w:rsidR="00726FFD" w:rsidRDefault="00726FFD" w:rsidP="00950F68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</w:tr>
      <w:tr w:rsidR="00726FFD" w:rsidRPr="006A22F7" w14:paraId="72DD8A77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1D6ED" w14:textId="14A5A6D7" w:rsidR="00726FFD" w:rsidRPr="008E21D1" w:rsidRDefault="004B7E5F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 xml:space="preserve">Rol de usuario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3BF39FB" w14:textId="4916F93B" w:rsidR="00726FFD" w:rsidRPr="00E103E3" w:rsidRDefault="004B7E5F" w:rsidP="004B7E5F">
            <w:pPr>
              <w:jc w:val="left"/>
              <w:rPr>
                <w:lang w:val="es-US"/>
              </w:rPr>
            </w:pPr>
            <w:r>
              <w:rPr>
                <w:lang w:val="es-US"/>
              </w:rPr>
              <w:t>Usuario logueado con permisos de transportista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A2043FF" w14:textId="29F4B236" w:rsidR="00726FFD" w:rsidRPr="00E103E3" w:rsidRDefault="004B7E5F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Usuario no logueado </w:t>
            </w:r>
          </w:p>
        </w:tc>
      </w:tr>
      <w:tr w:rsidR="00726FFD" w:rsidRPr="006A22F7" w14:paraId="1DA72A83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5E899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B8908AE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31EBF8C" w14:textId="154C3BC7" w:rsidR="00726FFD" w:rsidRDefault="004B7E5F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Usuario logueado sin permisos de transportista </w:t>
            </w:r>
          </w:p>
        </w:tc>
      </w:tr>
      <w:tr w:rsidR="00726FFD" w:rsidRPr="006A22F7" w14:paraId="268DBBE5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B676" w14:textId="65617C9B" w:rsidR="00726FFD" w:rsidRPr="008E21D1" w:rsidRDefault="004B7E5F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 xml:space="preserve">Importe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F62A2A9" w14:textId="1C4D0414" w:rsidR="00726FFD" w:rsidRDefault="004B7E5F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Numero  entero mayor a cero 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607066A" w14:textId="6E8AE54A" w:rsidR="00726FFD" w:rsidRDefault="004B7E5F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Numero entero menor a cero </w:t>
            </w:r>
          </w:p>
        </w:tc>
      </w:tr>
      <w:tr w:rsidR="00726FFD" w:rsidRPr="006A22F7" w14:paraId="7590D794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DFA30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423CD8A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C91199F" w14:textId="3CA29C3E" w:rsidR="00726FFD" w:rsidRDefault="004B7E5F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Otro formato no numérico </w:t>
            </w:r>
          </w:p>
        </w:tc>
      </w:tr>
      <w:tr w:rsidR="00726FFD" w:rsidRPr="006A22F7" w14:paraId="06878787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B3B68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412DB53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274D11F" w14:textId="24CDE46C" w:rsidR="00726FFD" w:rsidRDefault="004B7E5F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No ingresa importe </w:t>
            </w:r>
          </w:p>
        </w:tc>
      </w:tr>
      <w:tr w:rsidR="00726FFD" w:rsidRPr="006A22F7" w14:paraId="6EE23F2D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703DD" w14:textId="754618A7" w:rsidR="00726FFD" w:rsidRPr="008E21D1" w:rsidRDefault="004B7E5F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 xml:space="preserve">Formas de pago 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30BE324" w14:textId="1001C220" w:rsidR="00726FFD" w:rsidRDefault="004B7E5F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Forma/s de pago: tarjeta de crédito/debido, contado al retirar o contado contra entrega 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A15BC36" w14:textId="74DA8047" w:rsidR="00726FFD" w:rsidRDefault="004B7E5F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Forma de pago no seleccionada </w:t>
            </w:r>
          </w:p>
        </w:tc>
      </w:tr>
      <w:tr w:rsidR="00726FFD" w:rsidRPr="006A22F7" w14:paraId="159F318B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EA033" w14:textId="252451FA" w:rsidR="00726FFD" w:rsidRPr="008E21D1" w:rsidRDefault="004B7E5F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 xml:space="preserve">Selección de vehículo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874B24B" w14:textId="193F7A21" w:rsidR="00726FFD" w:rsidRDefault="004B7E5F" w:rsidP="00950F68">
            <w:pPr>
              <w:rPr>
                <w:lang w:val="es-US"/>
              </w:rPr>
            </w:pPr>
            <w:r>
              <w:rPr>
                <w:lang w:val="es-US"/>
              </w:rPr>
              <w:t>Vehículo de transporte seleccionado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FE8EB7F" w14:textId="5A511BBA" w:rsidR="00726FFD" w:rsidRDefault="004B7E5F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No selecciona vehículo </w:t>
            </w:r>
          </w:p>
        </w:tc>
      </w:tr>
      <w:tr w:rsidR="00726FFD" w:rsidRPr="006A22F7" w14:paraId="114FA2CB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C6323" w14:textId="7AA412A3" w:rsidR="00726FFD" w:rsidRPr="008E21D1" w:rsidRDefault="004B7E5F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 xml:space="preserve">Fecha de retiro nueva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2B3EDB1" w14:textId="6545CB21" w:rsidR="00726FFD" w:rsidRPr="00B02FA1" w:rsidRDefault="004B7E5F" w:rsidP="00950F68">
            <w:pPr>
              <w:rPr>
                <w:lang w:val="es-AR"/>
              </w:rPr>
            </w:pPr>
            <w:r>
              <w:rPr>
                <w:lang w:val="es-US"/>
              </w:rPr>
              <w:t>Fecha de retiro en form</w:t>
            </w:r>
            <w:r w:rsidR="00B02FA1">
              <w:rPr>
                <w:lang w:val="es-US"/>
              </w:rPr>
              <w:t>ato</w:t>
            </w:r>
            <w:r>
              <w:rPr>
                <w:lang w:val="es-US"/>
              </w:rPr>
              <w:t xml:space="preserve"> </w:t>
            </w:r>
            <w:proofErr w:type="spellStart"/>
            <w:r>
              <w:rPr>
                <w:lang w:val="es-US"/>
              </w:rPr>
              <w:t>dd</w:t>
            </w:r>
            <w:proofErr w:type="spellEnd"/>
            <w:r>
              <w:rPr>
                <w:lang w:val="es-US"/>
              </w:rPr>
              <w:t>/mm/</w:t>
            </w:r>
            <w:proofErr w:type="spellStart"/>
            <w:r>
              <w:rPr>
                <w:lang w:val="es-US"/>
              </w:rPr>
              <w:t>aaaa</w:t>
            </w:r>
            <w:proofErr w:type="spellEnd"/>
            <w:r w:rsidR="00B02FA1">
              <w:rPr>
                <w:lang w:val="es-US"/>
              </w:rPr>
              <w:t xml:space="preserve">, mayor a la fecha actual 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BB246B6" w14:textId="3C0CED7C" w:rsidR="00726FFD" w:rsidRDefault="00B02FA1" w:rsidP="00B02FA1">
            <w:pPr>
              <w:jc w:val="left"/>
              <w:rPr>
                <w:lang w:val="es-US"/>
              </w:rPr>
            </w:pPr>
            <w:r>
              <w:rPr>
                <w:lang w:val="es-US"/>
              </w:rPr>
              <w:t xml:space="preserve">Fecha de retiro seleccionado en formato </w:t>
            </w:r>
            <w:proofErr w:type="spellStart"/>
            <w:r>
              <w:rPr>
                <w:lang w:val="es-US"/>
              </w:rPr>
              <w:t>dd</w:t>
            </w:r>
            <w:proofErr w:type="spellEnd"/>
            <w:r>
              <w:rPr>
                <w:lang w:val="es-US"/>
              </w:rPr>
              <w:t>/mm/</w:t>
            </w:r>
            <w:proofErr w:type="spellStart"/>
            <w:r>
              <w:rPr>
                <w:lang w:val="es-US"/>
              </w:rPr>
              <w:t>aaaa</w:t>
            </w:r>
            <w:proofErr w:type="spellEnd"/>
            <w:r>
              <w:rPr>
                <w:lang w:val="es-US"/>
              </w:rPr>
              <w:t xml:space="preserve"> menor a la fecha actual </w:t>
            </w:r>
          </w:p>
        </w:tc>
      </w:tr>
      <w:tr w:rsidR="00726FFD" w:rsidRPr="006A22F7" w14:paraId="1CB2D58D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4F4BA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FCD5924" w14:textId="18731083" w:rsidR="00726FFD" w:rsidRDefault="004B7E5F" w:rsidP="004B7E5F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Fecha de retiro nueva no ingresada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3E17E31" w14:textId="77777777" w:rsidR="00726FFD" w:rsidRDefault="00726FFD" w:rsidP="00726FFD">
            <w:pPr>
              <w:ind w:firstLine="0"/>
              <w:rPr>
                <w:lang w:val="es-US"/>
              </w:rPr>
            </w:pPr>
          </w:p>
        </w:tc>
      </w:tr>
      <w:tr w:rsidR="00726FFD" w:rsidRPr="006A22F7" w14:paraId="6EB4AEC5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73B19" w14:textId="789E8334" w:rsidR="00726FFD" w:rsidRPr="008E21D1" w:rsidRDefault="004B7E5F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 xml:space="preserve">Fecha de entrega nueva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762DC62" w14:textId="79A92FA9" w:rsidR="00726FFD" w:rsidRDefault="004B7E5F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Fecha de entrega nueva en formado </w:t>
            </w:r>
            <w:proofErr w:type="spellStart"/>
            <w:r>
              <w:rPr>
                <w:lang w:val="es-US"/>
              </w:rPr>
              <w:t>dd</w:t>
            </w:r>
            <w:proofErr w:type="spellEnd"/>
            <w:r>
              <w:rPr>
                <w:lang w:val="es-US"/>
              </w:rPr>
              <w:t>/mm/</w:t>
            </w:r>
            <w:proofErr w:type="spellStart"/>
            <w:r>
              <w:rPr>
                <w:lang w:val="es-US"/>
              </w:rPr>
              <w:t>aaaa</w:t>
            </w:r>
            <w:proofErr w:type="spellEnd"/>
            <w:r w:rsidR="00B02FA1">
              <w:rPr>
                <w:lang w:val="es-US"/>
              </w:rPr>
              <w:t xml:space="preserve"> mayor a la fecha actual y mayor </w:t>
            </w:r>
            <w:r w:rsidR="00097914">
              <w:rPr>
                <w:lang w:val="es-US"/>
              </w:rPr>
              <w:t xml:space="preserve">o igual </w:t>
            </w:r>
            <w:r w:rsidR="00B02FA1">
              <w:rPr>
                <w:lang w:val="es-US"/>
              </w:rPr>
              <w:t xml:space="preserve">que la fecha de retiro 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5EA451D" w14:textId="77777777" w:rsidR="00726FFD" w:rsidRDefault="00B02FA1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Fecha de entrega </w:t>
            </w:r>
            <w:r>
              <w:rPr>
                <w:lang w:val="es-US"/>
              </w:rPr>
              <w:t>seleccionada</w:t>
            </w:r>
            <w:r>
              <w:rPr>
                <w:lang w:val="es-US"/>
              </w:rPr>
              <w:t xml:space="preserve"> en formado </w:t>
            </w:r>
            <w:proofErr w:type="spellStart"/>
            <w:r>
              <w:rPr>
                <w:lang w:val="es-US"/>
              </w:rPr>
              <w:t>dd</w:t>
            </w:r>
            <w:proofErr w:type="spellEnd"/>
            <w:r>
              <w:rPr>
                <w:lang w:val="es-US"/>
              </w:rPr>
              <w:t>/mm/</w:t>
            </w:r>
            <w:proofErr w:type="spellStart"/>
            <w:r>
              <w:rPr>
                <w:lang w:val="es-US"/>
              </w:rPr>
              <w:t>aaaa</w:t>
            </w:r>
            <w:proofErr w:type="spellEnd"/>
            <w:r>
              <w:rPr>
                <w:lang w:val="es-US"/>
              </w:rPr>
              <w:t xml:space="preserve"> menor a la fecha actual </w:t>
            </w:r>
          </w:p>
          <w:p w14:paraId="66817F30" w14:textId="77777777" w:rsidR="00B02FA1" w:rsidRDefault="00B02FA1" w:rsidP="00950F68">
            <w:pPr>
              <w:rPr>
                <w:lang w:val="es-US"/>
              </w:rPr>
            </w:pPr>
          </w:p>
          <w:p w14:paraId="43430206" w14:textId="77777777" w:rsidR="00B02FA1" w:rsidRDefault="00B02FA1" w:rsidP="00950F68">
            <w:pPr>
              <w:rPr>
                <w:lang w:val="es-US"/>
              </w:rPr>
            </w:pPr>
          </w:p>
          <w:p w14:paraId="26ADA58C" w14:textId="7FCD8FE7" w:rsidR="00B02FA1" w:rsidRDefault="00B02FA1" w:rsidP="00950F68">
            <w:pPr>
              <w:rPr>
                <w:lang w:val="es-US"/>
              </w:rPr>
            </w:pPr>
          </w:p>
        </w:tc>
      </w:tr>
      <w:tr w:rsidR="004B7E5F" w:rsidRPr="006A22F7" w14:paraId="29134BEC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19D46" w14:textId="77777777" w:rsidR="004B7E5F" w:rsidRPr="008E21D1" w:rsidRDefault="004B7E5F" w:rsidP="004B7E5F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71B5ADF" w14:textId="1395D334" w:rsidR="004B7E5F" w:rsidRDefault="004B7E5F" w:rsidP="004B7E5F">
            <w:pPr>
              <w:rPr>
                <w:lang w:val="es-US"/>
              </w:rPr>
            </w:pPr>
            <w:r>
              <w:rPr>
                <w:lang w:val="es-US"/>
              </w:rPr>
              <w:t xml:space="preserve">Fecha de </w:t>
            </w:r>
            <w:r>
              <w:rPr>
                <w:lang w:val="es-US"/>
              </w:rPr>
              <w:t>entrega</w:t>
            </w:r>
            <w:r>
              <w:rPr>
                <w:lang w:val="es-US"/>
              </w:rPr>
              <w:t xml:space="preserve"> nueva no ingresada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59F11AD" w14:textId="771C468F" w:rsidR="00B02FA1" w:rsidRDefault="00B02FA1" w:rsidP="00B02FA1">
            <w:pPr>
              <w:rPr>
                <w:lang w:val="es-US"/>
              </w:rPr>
            </w:pPr>
            <w:r>
              <w:rPr>
                <w:lang w:val="es-US"/>
              </w:rPr>
              <w:t xml:space="preserve">Fecha de entrega seleccionada en formado </w:t>
            </w:r>
            <w:proofErr w:type="spellStart"/>
            <w:r>
              <w:rPr>
                <w:lang w:val="es-US"/>
              </w:rPr>
              <w:t>dd</w:t>
            </w:r>
            <w:proofErr w:type="spellEnd"/>
            <w:r>
              <w:rPr>
                <w:lang w:val="es-US"/>
              </w:rPr>
              <w:t>/mm/</w:t>
            </w:r>
            <w:proofErr w:type="spellStart"/>
            <w:r>
              <w:rPr>
                <w:lang w:val="es-US"/>
              </w:rPr>
              <w:t>aaaa</w:t>
            </w:r>
            <w:proofErr w:type="spellEnd"/>
            <w:r>
              <w:rPr>
                <w:lang w:val="es-US"/>
              </w:rPr>
              <w:t xml:space="preserve"> </w:t>
            </w:r>
            <w:r>
              <w:rPr>
                <w:lang w:val="es-US"/>
              </w:rPr>
              <w:t xml:space="preserve">menor a la fecha de retiro </w:t>
            </w:r>
            <w:r>
              <w:rPr>
                <w:lang w:val="es-US"/>
              </w:rPr>
              <w:t xml:space="preserve"> </w:t>
            </w:r>
          </w:p>
          <w:p w14:paraId="1F7A120D" w14:textId="77777777" w:rsidR="004B7E5F" w:rsidRDefault="004B7E5F" w:rsidP="004B7E5F">
            <w:pPr>
              <w:rPr>
                <w:lang w:val="es-US"/>
              </w:rPr>
            </w:pPr>
          </w:p>
        </w:tc>
      </w:tr>
      <w:tr w:rsidR="004B7E5F" w:rsidRPr="006A22F7" w14:paraId="5DBA73DD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47659" w14:textId="77777777" w:rsidR="004B7E5F" w:rsidRPr="008E21D1" w:rsidRDefault="004B7E5F" w:rsidP="004B7E5F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74D1777" w14:textId="77777777" w:rsidR="004B7E5F" w:rsidRDefault="004B7E5F" w:rsidP="004B7E5F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389EFA0" w14:textId="77777777" w:rsidR="004B7E5F" w:rsidRDefault="004B7E5F" w:rsidP="004B7E5F">
            <w:pPr>
              <w:rPr>
                <w:lang w:val="es-US"/>
              </w:rPr>
            </w:pPr>
          </w:p>
        </w:tc>
      </w:tr>
    </w:tbl>
    <w:p w14:paraId="54FBBB9A" w14:textId="77777777" w:rsidR="00726FFD" w:rsidRPr="00726FFD" w:rsidRDefault="00726FFD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26FFD" w14:paraId="658ACC23" w14:textId="77777777" w:rsidTr="00C53C5E"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E660" w14:textId="77777777" w:rsidR="00726FFD" w:rsidRDefault="00726FFD" w:rsidP="00950F68"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t>CLASES DE EQUIVALENCIA DE SALIDA</w:t>
            </w:r>
          </w:p>
        </w:tc>
      </w:tr>
      <w:tr w:rsidR="00726FFD" w:rsidRPr="00E103E3" w14:paraId="36836B1D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63DB3" w14:textId="2F426A14" w:rsidR="00726FFD" w:rsidRPr="00E103E3" w:rsidRDefault="00B02FA1" w:rsidP="00950F68">
            <w:r>
              <w:t xml:space="preserve">Datos de pedido de </w:t>
            </w:r>
            <w:proofErr w:type="spellStart"/>
            <w:r>
              <w:t>envio</w:t>
            </w:r>
            <w:proofErr w:type="spellEnd"/>
            <w:r>
              <w:t xml:space="preserve">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839AD7C" w14:textId="3CC31007" w:rsidR="00726FFD" w:rsidRPr="00E103E3" w:rsidRDefault="00B02FA1" w:rsidP="00950F68">
            <w:r>
              <w:t xml:space="preserve">Datos de pedido de </w:t>
            </w:r>
            <w:proofErr w:type="spellStart"/>
            <w:r>
              <w:t>envio</w:t>
            </w:r>
            <w:proofErr w:type="spellEnd"/>
            <w:r>
              <w:t xml:space="preserve"> (localidad origen y destino, fecha de retiro, fecha de entrega)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7C11D07" w14:textId="77777777" w:rsidR="00726FFD" w:rsidRPr="00E103E3" w:rsidRDefault="00726FFD" w:rsidP="00950F68"/>
        </w:tc>
      </w:tr>
      <w:tr w:rsidR="00726FFD" w:rsidRPr="00E103E3" w14:paraId="56E2B7AC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0FBA5" w14:textId="2AED9D3E" w:rsidR="00726FFD" w:rsidRPr="00E103E3" w:rsidRDefault="00B02FA1" w:rsidP="00950F68">
            <w:proofErr w:type="spellStart"/>
            <w:r>
              <w:t>Notificacion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enviada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2B2C70E" w14:textId="7302764D" w:rsidR="00726FFD" w:rsidRPr="00E103E3" w:rsidRDefault="00B02FA1" w:rsidP="00950F68">
            <w:r>
              <w:t xml:space="preserve">Se envía una notificación </w:t>
            </w:r>
            <w:proofErr w:type="spellStart"/>
            <w:r>
              <w:t>PUSH</w:t>
            </w:r>
            <w:proofErr w:type="spellEnd"/>
            <w:r>
              <w:t xml:space="preserve"> al usuario solicitante con la cotización, fecha de retiro y fecha de entrega, junto con los datos del transportista 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F8B1CF5" w14:textId="77777777" w:rsidR="00726FFD" w:rsidRPr="00E103E3" w:rsidRDefault="00726FFD" w:rsidP="00950F68"/>
        </w:tc>
      </w:tr>
      <w:tr w:rsidR="00726FFD" w:rsidRPr="00E103E3" w14:paraId="47115695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D2510" w14:textId="093907EB" w:rsidR="00726FFD" w:rsidRPr="00E103E3" w:rsidRDefault="00B02FA1" w:rsidP="00950F68">
            <w:r>
              <w:t xml:space="preserve">Mail de cotización enviado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773C003" w14:textId="409AC5A1" w:rsidR="00726FFD" w:rsidRPr="00E103E3" w:rsidRDefault="00B02FA1" w:rsidP="00B02FA1">
            <w:r>
              <w:t>E</w:t>
            </w:r>
            <w:r w:rsidRPr="00B02FA1">
              <w:t>nviar al usuario solicitante un mail con la cotización, fecha de retiro y fecha de entrega y los datos del transportista.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E9A0DD5" w14:textId="77777777" w:rsidR="00726FFD" w:rsidRPr="00E103E3" w:rsidRDefault="00726FFD" w:rsidP="00950F68"/>
        </w:tc>
      </w:tr>
      <w:tr w:rsidR="00726FFD" w:rsidRPr="00E103E3" w14:paraId="2007D84C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606D" w14:textId="5D0F791F" w:rsidR="00726FFD" w:rsidRPr="00E103E3" w:rsidRDefault="00B02FA1" w:rsidP="00950F68">
            <w:r>
              <w:t xml:space="preserve">Cotización de servicio de transporte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1072EAE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B96B76E" w14:textId="21E959E7" w:rsidR="00726FFD" w:rsidRPr="00E103E3" w:rsidRDefault="00097914" w:rsidP="00950F68">
            <w:r>
              <w:t xml:space="preserve">Mensaje de error que solicite selección de una o mas formas de pago </w:t>
            </w:r>
          </w:p>
        </w:tc>
      </w:tr>
      <w:tr w:rsidR="00726FFD" w:rsidRPr="00E103E3" w14:paraId="3AAC61F6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18D36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E9333E6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03ACBE2" w14:textId="2A0C3ED3" w:rsidR="00726FFD" w:rsidRPr="00E103E3" w:rsidRDefault="00097914" w:rsidP="00950F68">
            <w:r>
              <w:t xml:space="preserve">Mensaje de error que solicite la selección de un vehículo </w:t>
            </w:r>
          </w:p>
        </w:tc>
      </w:tr>
      <w:tr w:rsidR="00726FFD" w:rsidRPr="00E103E3" w14:paraId="19B0E823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6F170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0D90BB7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1A31D88" w14:textId="74FB6E3F" w:rsidR="00726FFD" w:rsidRPr="00E103E3" w:rsidRDefault="00097914" w:rsidP="00950F68">
            <w:r>
              <w:t xml:space="preserve">Mensaje de error que solicite el ingreso de una fecha de retiro mayor a la actual </w:t>
            </w:r>
          </w:p>
        </w:tc>
      </w:tr>
      <w:tr w:rsidR="00726FFD" w:rsidRPr="00E103E3" w14:paraId="3585795D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658C3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E4806B4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C362DBD" w14:textId="20B1F473" w:rsidR="00726FFD" w:rsidRPr="00E103E3" w:rsidRDefault="00097914" w:rsidP="00950F68">
            <w:r>
              <w:t xml:space="preserve">Mensaje de error que solicite el ingreso de una fecha de entrega mayor a la fecha de retiro </w:t>
            </w:r>
          </w:p>
        </w:tc>
      </w:tr>
      <w:tr w:rsidR="00726FFD" w:rsidRPr="00E103E3" w14:paraId="4944826C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DA61F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12ADC16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44A1641" w14:textId="28196EBC" w:rsidR="00726FFD" w:rsidRPr="00E103E3" w:rsidRDefault="00097914" w:rsidP="00950F68">
            <w:r>
              <w:t xml:space="preserve">Mensaje de error que solicite el ingreso de una fecha de entrega mayor a la actual </w:t>
            </w:r>
          </w:p>
        </w:tc>
      </w:tr>
      <w:tr w:rsidR="00C53C5E" w:rsidRPr="00E103E3" w14:paraId="3E5E4EAD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C35A9" w14:textId="77777777" w:rsidR="00C53C5E" w:rsidRPr="00E103E3" w:rsidRDefault="00C53C5E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AB378B9" w14:textId="77777777" w:rsidR="00C53C5E" w:rsidRPr="00E103E3" w:rsidRDefault="00C53C5E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22B335D" w14:textId="77777777" w:rsidR="00C53C5E" w:rsidRPr="00E103E3" w:rsidRDefault="00C53C5E" w:rsidP="00950F68"/>
        </w:tc>
      </w:tr>
      <w:tr w:rsidR="00C53C5E" w:rsidRPr="00E103E3" w14:paraId="356EA1BB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1F29" w14:textId="77777777" w:rsidR="00C53C5E" w:rsidRPr="00E103E3" w:rsidRDefault="00C53C5E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3A13958" w14:textId="77777777" w:rsidR="00C53C5E" w:rsidRPr="00E103E3" w:rsidRDefault="00C53C5E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B21A974" w14:textId="77777777" w:rsidR="00C53C5E" w:rsidRPr="00E103E3" w:rsidRDefault="00C53C5E" w:rsidP="00950F68"/>
        </w:tc>
      </w:tr>
      <w:tr w:rsidR="00C53C5E" w:rsidRPr="00E103E3" w14:paraId="2996022E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D8F" w14:textId="77777777" w:rsidR="00C53C5E" w:rsidRPr="00E103E3" w:rsidRDefault="00C53C5E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78F63DB" w14:textId="77777777" w:rsidR="00C53C5E" w:rsidRPr="00E103E3" w:rsidRDefault="00C53C5E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2F69A9A" w14:textId="77777777" w:rsidR="00C53C5E" w:rsidRPr="00E103E3" w:rsidRDefault="00C53C5E" w:rsidP="00950F68"/>
        </w:tc>
      </w:tr>
      <w:tr w:rsidR="00C53C5E" w:rsidRPr="00E103E3" w14:paraId="78BC0729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E5854" w14:textId="77777777" w:rsidR="00C53C5E" w:rsidRPr="00E103E3" w:rsidRDefault="00C53C5E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EEF8281" w14:textId="77777777" w:rsidR="00C53C5E" w:rsidRPr="00E103E3" w:rsidRDefault="00C53C5E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56E6F99" w14:textId="77777777" w:rsidR="00C53C5E" w:rsidRPr="00E103E3" w:rsidRDefault="00C53C5E" w:rsidP="00950F68"/>
        </w:tc>
      </w:tr>
    </w:tbl>
    <w:p w14:paraId="606BB424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1EEAB9D9" w14:textId="77777777" w:rsidR="00307CBE" w:rsidRPr="00726FFD" w:rsidRDefault="00307CBE" w:rsidP="00726FFD">
      <w:pPr>
        <w:ind w:firstLine="0"/>
        <w:rPr>
          <w:rFonts w:eastAsia="Times New Roman" w:cs="Times New Roman"/>
          <w:szCs w:val="24"/>
          <w:lang w:eastAsia="ar-SA"/>
        </w:rPr>
        <w:sectPr w:rsidR="00307CBE" w:rsidRPr="00726FF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391" w:right="760" w:bottom="630" w:left="851" w:header="347" w:footer="576" w:gutter="0"/>
          <w:pgNumType w:start="1"/>
          <w:cols w:space="720"/>
          <w:titlePg/>
        </w:sectPr>
      </w:pPr>
    </w:p>
    <w:p w14:paraId="2DE87B78" w14:textId="77777777" w:rsidR="00726FFD" w:rsidRPr="00C71BDC" w:rsidRDefault="00CB3320" w:rsidP="00726FFD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contextualSpacing w:val="0"/>
        <w:rPr>
          <w:b/>
          <w:bCs/>
        </w:rPr>
      </w:pPr>
      <w:r>
        <w:rPr>
          <w:b/>
          <w:bCs/>
        </w:rPr>
        <w:lastRenderedPageBreak/>
        <w:t>Testing de Caja Negra</w:t>
      </w:r>
    </w:p>
    <w:p w14:paraId="4AD588EE" w14:textId="77777777" w:rsidR="006010B2" w:rsidRDefault="006010B2">
      <w:pPr>
        <w:rPr>
          <w:rFonts w:cs="Calibri Light"/>
          <w:b/>
          <w:color w:val="000000"/>
          <w:highlight w:val="yellow"/>
        </w:rPr>
      </w:pPr>
    </w:p>
    <w:tbl>
      <w:tblPr>
        <w:tblW w:w="1535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6131"/>
        <w:gridCol w:w="4520"/>
        <w:gridCol w:w="1417"/>
        <w:gridCol w:w="1740"/>
      </w:tblGrid>
      <w:tr w:rsidR="00C53C5E" w14:paraId="0AF92C0C" w14:textId="77777777" w:rsidTr="00273728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2E03C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CP</w:t>
            </w:r>
          </w:p>
        </w:tc>
        <w:tc>
          <w:tcPr>
            <w:tcW w:w="10651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14C78" w14:textId="008EEB26" w:rsidR="00C53C5E" w:rsidRDefault="00097914" w:rsidP="00273728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Cotizar servicio de transporte con éxito </w:t>
            </w:r>
          </w:p>
        </w:tc>
        <w:tc>
          <w:tcPr>
            <w:tcW w:w="141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F5602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</w:t>
            </w:r>
          </w:p>
        </w:tc>
        <w:tc>
          <w:tcPr>
            <w:tcW w:w="174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037054" w14:textId="75345AED" w:rsidR="00C53C5E" w:rsidRDefault="00097914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ALTA </w:t>
            </w:r>
          </w:p>
        </w:tc>
      </w:tr>
      <w:tr w:rsidR="00C53C5E" w14:paraId="1FD3D503" w14:textId="77777777" w:rsidTr="00273728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1B808F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Clases de Equivalencias</w:t>
            </w:r>
          </w:p>
        </w:tc>
        <w:tc>
          <w:tcPr>
            <w:tcW w:w="13808" w:type="dxa"/>
            <w:gridSpan w:val="4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FAA43" w14:textId="77777777" w:rsidR="00C53C5E" w:rsidRDefault="00C53C5E" w:rsidP="00273728">
            <w:pPr>
              <w:ind w:firstLine="0"/>
              <w:jc w:val="left"/>
              <w:rPr>
                <w:b/>
                <w:color w:val="000000"/>
              </w:rPr>
            </w:pPr>
          </w:p>
        </w:tc>
      </w:tr>
      <w:tr w:rsidR="00C53C5E" w14:paraId="7C5D3939" w14:textId="77777777" w:rsidTr="00273728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9F938E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</w:p>
        </w:tc>
        <w:tc>
          <w:tcPr>
            <w:tcW w:w="13808" w:type="dxa"/>
            <w:gridSpan w:val="4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4A24CA" w14:textId="58A8E82B" w:rsidR="00C53C5E" w:rsidRDefault="00097914" w:rsidP="00C53C5E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 xml:space="preserve">El usuario </w:t>
            </w:r>
            <w:proofErr w:type="spellStart"/>
            <w:r>
              <w:rPr>
                <w:i/>
                <w:iCs/>
              </w:rPr>
              <w:t>fmendendez</w:t>
            </w:r>
            <w:proofErr w:type="spellEnd"/>
            <w:r>
              <w:rPr>
                <w:i/>
                <w:iCs/>
              </w:rPr>
              <w:t xml:space="preserve"> se encuentra </w:t>
            </w:r>
            <w:proofErr w:type="spellStart"/>
            <w:r>
              <w:rPr>
                <w:i/>
                <w:iCs/>
              </w:rPr>
              <w:t>logueado</w:t>
            </w:r>
            <w:proofErr w:type="spellEnd"/>
            <w:r>
              <w:rPr>
                <w:i/>
                <w:iCs/>
              </w:rPr>
              <w:t xml:space="preserve"> con rol de transportista</w:t>
            </w:r>
          </w:p>
          <w:p w14:paraId="38ACCA92" w14:textId="33F49699" w:rsidR="000445C7" w:rsidRDefault="000445C7" w:rsidP="00C53C5E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El usuario fmenendez tiene cargados los datos</w:t>
            </w:r>
            <w:r w:rsidR="00D653FF">
              <w:rPr>
                <w:i/>
                <w:iCs/>
              </w:rPr>
              <w:t xml:space="preserve">: nombre = Francisco, apellido = </w:t>
            </w:r>
            <w:proofErr w:type="spellStart"/>
            <w:r w:rsidR="00D653FF">
              <w:rPr>
                <w:i/>
                <w:iCs/>
              </w:rPr>
              <w:t>Menendez</w:t>
            </w:r>
            <w:proofErr w:type="spellEnd"/>
            <w:r w:rsidR="00D653FF">
              <w:rPr>
                <w:i/>
                <w:iCs/>
              </w:rPr>
              <w:t xml:space="preserve">, número de teléfono 3515403948, zona de cobertura = Villa allende, calificación 4 estrellas </w:t>
            </w:r>
          </w:p>
          <w:p w14:paraId="38B700FC" w14:textId="3849E228" w:rsidR="000445C7" w:rsidRDefault="000445C7" w:rsidP="00C53C5E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El usuario fmenendez tiene registrado el vehículo = ‘</w:t>
            </w:r>
            <w:proofErr w:type="spellStart"/>
            <w:r>
              <w:rPr>
                <w:i/>
                <w:iCs/>
              </w:rPr>
              <w:t>Automovil</w:t>
            </w:r>
            <w:proofErr w:type="spellEnd"/>
            <w:r>
              <w:rPr>
                <w:i/>
                <w:iCs/>
              </w:rPr>
              <w:t xml:space="preserve">’, patente = </w:t>
            </w:r>
            <w:proofErr w:type="spellStart"/>
            <w:r>
              <w:rPr>
                <w:i/>
                <w:iCs/>
              </w:rPr>
              <w:t>ADC</w:t>
            </w:r>
            <w:proofErr w:type="spellEnd"/>
            <w:r>
              <w:rPr>
                <w:i/>
                <w:iCs/>
              </w:rPr>
              <w:t xml:space="preserve"> 556</w:t>
            </w:r>
          </w:p>
          <w:p w14:paraId="6F5C1B71" w14:textId="62F08DB8" w:rsidR="000445C7" w:rsidRDefault="000445C7" w:rsidP="00721D52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 w:rsidRPr="000445C7">
              <w:rPr>
                <w:i/>
                <w:iCs/>
              </w:rPr>
              <w:t xml:space="preserve">El usuario </w:t>
            </w:r>
            <w:proofErr w:type="spellStart"/>
            <w:r w:rsidRPr="000445C7">
              <w:rPr>
                <w:i/>
                <w:iCs/>
              </w:rPr>
              <w:t>mAlmendra</w:t>
            </w:r>
            <w:proofErr w:type="spellEnd"/>
            <w:r w:rsidRPr="000445C7">
              <w:rPr>
                <w:i/>
                <w:iCs/>
              </w:rPr>
              <w:t xml:space="preserve"> se encuentra registrado como solicitante, mail</w:t>
            </w:r>
            <w:r w:rsidRPr="000445C7">
              <w:rPr>
                <w:i/>
                <w:iCs/>
              </w:rPr>
              <w:t xml:space="preserve"> = </w:t>
            </w:r>
            <w:hyperlink r:id="rId13" w:history="1">
              <w:r w:rsidRPr="00B12411">
                <w:rPr>
                  <w:rStyle w:val="Hipervnculo"/>
                  <w:i/>
                  <w:iCs/>
                </w:rPr>
                <w:t>malmendra@gmail.com</w:t>
              </w:r>
            </w:hyperlink>
            <w:r>
              <w:rPr>
                <w:i/>
                <w:iCs/>
              </w:rPr>
              <w:t xml:space="preserve"> </w:t>
            </w:r>
          </w:p>
          <w:p w14:paraId="5DAC6AFB" w14:textId="33AF52E6" w:rsidR="00097914" w:rsidRDefault="00097914" w:rsidP="00721D52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 w:rsidRPr="000445C7">
              <w:rPr>
                <w:i/>
                <w:iCs/>
              </w:rPr>
              <w:t xml:space="preserve">Debe estar registrado el pedido de </w:t>
            </w:r>
            <w:proofErr w:type="spellStart"/>
            <w:r w:rsidRPr="000445C7">
              <w:rPr>
                <w:i/>
                <w:iCs/>
              </w:rPr>
              <w:t>envio</w:t>
            </w:r>
            <w:proofErr w:type="spellEnd"/>
            <w:r w:rsidRPr="000445C7">
              <w:rPr>
                <w:i/>
                <w:iCs/>
              </w:rPr>
              <w:t xml:space="preserve"> del solicitante = </w:t>
            </w:r>
            <w:proofErr w:type="spellStart"/>
            <w:r w:rsidR="000445C7" w:rsidRPr="000445C7">
              <w:rPr>
                <w:i/>
                <w:iCs/>
              </w:rPr>
              <w:t>mAlmendra</w:t>
            </w:r>
            <w:proofErr w:type="spellEnd"/>
            <w:r w:rsidRPr="000445C7">
              <w:rPr>
                <w:i/>
                <w:iCs/>
              </w:rPr>
              <w:t>, fecha de retiro = ‘</w:t>
            </w:r>
            <w:r w:rsidR="00DA0EE1">
              <w:rPr>
                <w:i/>
                <w:iCs/>
              </w:rPr>
              <w:t>29</w:t>
            </w:r>
            <w:r w:rsidRPr="000445C7">
              <w:rPr>
                <w:i/>
                <w:iCs/>
              </w:rPr>
              <w:t xml:space="preserve">/10/2023’, fecha de entrega = ‘1/11/2023’, localidad </w:t>
            </w:r>
            <w:r w:rsidR="000445C7" w:rsidRPr="000445C7">
              <w:rPr>
                <w:i/>
                <w:iCs/>
              </w:rPr>
              <w:t xml:space="preserve">de origen = </w:t>
            </w:r>
            <w:proofErr w:type="spellStart"/>
            <w:r w:rsidR="000445C7" w:rsidRPr="000445C7">
              <w:rPr>
                <w:i/>
                <w:iCs/>
              </w:rPr>
              <w:t>Cordoba</w:t>
            </w:r>
            <w:proofErr w:type="spellEnd"/>
            <w:r w:rsidR="000445C7" w:rsidRPr="000445C7">
              <w:rPr>
                <w:i/>
                <w:iCs/>
              </w:rPr>
              <w:t xml:space="preserve">, localidad destino = Villa Allende </w:t>
            </w:r>
          </w:p>
          <w:p w14:paraId="77A152AF" w14:textId="2906D40A" w:rsidR="00D653FF" w:rsidRPr="000445C7" w:rsidRDefault="00D653FF" w:rsidP="00D653FF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49"/>
              </w:tabs>
              <w:rPr>
                <w:i/>
                <w:iCs/>
              </w:rPr>
            </w:pPr>
            <w:r>
              <w:rPr>
                <w:i/>
                <w:iCs/>
              </w:rPr>
              <w:t xml:space="preserve">El dispositivo del usuario </w:t>
            </w:r>
            <w:proofErr w:type="spellStart"/>
            <w:r>
              <w:rPr>
                <w:i/>
                <w:iCs/>
              </w:rPr>
              <w:t>mAlmendra</w:t>
            </w:r>
            <w:proofErr w:type="spellEnd"/>
            <w:r>
              <w:rPr>
                <w:i/>
                <w:iCs/>
              </w:rPr>
              <w:t xml:space="preserve"> tiene instalada la aplicación en su teléfono y esta con conexión a internet</w:t>
            </w:r>
          </w:p>
          <w:p w14:paraId="39F35A69" w14:textId="77777777" w:rsidR="000445C7" w:rsidRDefault="000445C7" w:rsidP="000445C7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 xml:space="preserve">Se encuentran registradas las formas de pago: tarjeta de crédito/debito, contado al retirar o contado contra entrega </w:t>
            </w:r>
          </w:p>
          <w:p w14:paraId="30EC82A8" w14:textId="51767B02" w:rsidR="000445C7" w:rsidRPr="000445C7" w:rsidRDefault="000445C7" w:rsidP="000445C7">
            <w:pPr>
              <w:pStyle w:val="Prrafodelista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Fecha actual = 27/10/2023</w:t>
            </w:r>
          </w:p>
        </w:tc>
      </w:tr>
      <w:tr w:rsidR="00C53C5E" w14:paraId="3A12C346" w14:textId="77777777" w:rsidTr="00273728">
        <w:trPr>
          <w:trHeight w:val="233"/>
        </w:trPr>
        <w:tc>
          <w:tcPr>
            <w:tcW w:w="7676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949E1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rPr>
                <w:b/>
                <w:color w:val="000000"/>
              </w:rPr>
              <w:t>Pasos</w:t>
            </w:r>
          </w:p>
        </w:tc>
        <w:tc>
          <w:tcPr>
            <w:tcW w:w="7677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3EE1E" w14:textId="77777777" w:rsidR="00C53C5E" w:rsidRDefault="00C53C5E" w:rsidP="0027372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Resultado esperado</w:t>
            </w:r>
          </w:p>
        </w:tc>
      </w:tr>
      <w:tr w:rsidR="00C53C5E" w14:paraId="15ECF9BE" w14:textId="77777777" w:rsidTr="00273728">
        <w:trPr>
          <w:trHeight w:val="747"/>
        </w:trPr>
        <w:tc>
          <w:tcPr>
            <w:tcW w:w="7676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15349" w14:textId="74186859" w:rsidR="00DA0EE1" w:rsidRDefault="00C32880" w:rsidP="00C32880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fmenendez selecciona la opción de crear cotización del servicio</w:t>
            </w:r>
            <w:r w:rsidR="0093556F">
              <w:t xml:space="preserve"> de transporte </w:t>
            </w:r>
          </w:p>
          <w:p w14:paraId="3097474B" w14:textId="77777777" w:rsidR="00DA0EE1" w:rsidRDefault="00DA0EE1" w:rsidP="00C32880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fmenendez ingresa el importe: 500</w:t>
            </w:r>
          </w:p>
          <w:p w14:paraId="2128D6EE" w14:textId="77FD42FF" w:rsidR="0093556F" w:rsidRDefault="0093556F" w:rsidP="00C32880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usuario fmenendez selecciona método de pago: tarjeta de crédito/debido </w:t>
            </w:r>
          </w:p>
          <w:p w14:paraId="662EF3B3" w14:textId="3248161C" w:rsidR="00DA0EE1" w:rsidRDefault="00DA0EE1" w:rsidP="00C32880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usuario </w:t>
            </w:r>
            <w:proofErr w:type="spellStart"/>
            <w:r>
              <w:t>fmendendez</w:t>
            </w:r>
            <w:proofErr w:type="spellEnd"/>
            <w:r>
              <w:t xml:space="preserve"> selecciona el vehículo: Automóvil de patente: </w:t>
            </w:r>
            <w:proofErr w:type="spellStart"/>
            <w:r>
              <w:t>ADC</w:t>
            </w:r>
            <w:proofErr w:type="spellEnd"/>
            <w:r>
              <w:t xml:space="preserve"> 556</w:t>
            </w:r>
          </w:p>
          <w:p w14:paraId="7339FE44" w14:textId="06002809" w:rsidR="00C53C5E" w:rsidRDefault="00C32880" w:rsidP="00C32880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r w:rsidR="00DA0EE1">
              <w:t>El usuario fmenendez selecciona fecha de retiro 27/10/2023</w:t>
            </w:r>
          </w:p>
          <w:p w14:paraId="326261A9" w14:textId="51895B56" w:rsidR="00DA0EE1" w:rsidRDefault="00DA0EE1" w:rsidP="00C32880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usuario fmenendez selecciona fecha de entrega 27/10/2023</w:t>
            </w:r>
          </w:p>
          <w:p w14:paraId="01CC378C" w14:textId="264D7D44" w:rsidR="0093556F" w:rsidRDefault="0093556F" w:rsidP="00C32880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usuario fmenendez selecciona el botón confirmar </w:t>
            </w:r>
          </w:p>
          <w:p w14:paraId="1AA10F39" w14:textId="77777777" w:rsidR="00DA0EE1" w:rsidRDefault="00DA0EE1" w:rsidP="00DA0EE1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87" w:firstLine="0"/>
            </w:pPr>
          </w:p>
          <w:p w14:paraId="12DC6A8C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CF02971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566094C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77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10896" w14:textId="77777777" w:rsidR="00DA0EE1" w:rsidRPr="00DA0EE1" w:rsidRDefault="00C32880" w:rsidP="00DA0EE1">
            <w:pPr>
              <w:pStyle w:val="Prrafodelista"/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t xml:space="preserve">Se muestran los datos del pedido de </w:t>
            </w:r>
            <w:proofErr w:type="spellStart"/>
            <w:r>
              <w:t>envio</w:t>
            </w:r>
            <w:proofErr w:type="spellEnd"/>
            <w:r w:rsidR="00DA0EE1">
              <w:t xml:space="preserve">, localidad de origen: </w:t>
            </w:r>
            <w:proofErr w:type="spellStart"/>
            <w:r w:rsidR="00DA0EE1">
              <w:t>Cordoba</w:t>
            </w:r>
            <w:proofErr w:type="spellEnd"/>
            <w:r w:rsidR="00DA0EE1">
              <w:t>, localidad de entrega: Villa allende, fecha de retiro: 29/10/2023, fecha de entrega: 1/11/2023</w:t>
            </w:r>
          </w:p>
          <w:p w14:paraId="6A750A5A" w14:textId="77777777" w:rsidR="00DA0EE1" w:rsidRPr="0093556F" w:rsidRDefault="0093556F" w:rsidP="0093556F">
            <w:pPr>
              <w:pStyle w:val="Prrafodelista"/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t xml:space="preserve">Se recibe notificación </w:t>
            </w:r>
            <w:proofErr w:type="spellStart"/>
            <w:r>
              <w:t>push</w:t>
            </w:r>
            <w:proofErr w:type="spellEnd"/>
            <w:r>
              <w:t xml:space="preserve"> en el dispositivo del usuario </w:t>
            </w:r>
            <w:proofErr w:type="spellStart"/>
            <w:r>
              <w:t>mAlmendra</w:t>
            </w:r>
            <w:proofErr w:type="spellEnd"/>
            <w:r>
              <w:t xml:space="preserve"> con los datos del transportista fmenendez: Nombre: Francisco, Apellido: </w:t>
            </w:r>
            <w:proofErr w:type="spellStart"/>
            <w:r>
              <w:t>Menendezm</w:t>
            </w:r>
            <w:proofErr w:type="spellEnd"/>
            <w:r>
              <w:t xml:space="preserve">, celular: 3515403958, calificación: 4 estrellas. </w:t>
            </w:r>
            <w:proofErr w:type="spellStart"/>
            <w:r>
              <w:t>Cotizacion</w:t>
            </w:r>
            <w:proofErr w:type="spellEnd"/>
            <w:r>
              <w:t xml:space="preserve"> del pedido: 5000, fecha de retiro: 27/10/2023, fecha de </w:t>
            </w:r>
            <w:proofErr w:type="spellStart"/>
            <w:r>
              <w:t>envio</w:t>
            </w:r>
            <w:proofErr w:type="spellEnd"/>
            <w:r>
              <w:t>: 27/10/2023</w:t>
            </w:r>
          </w:p>
          <w:p w14:paraId="767F8A63" w14:textId="525A3B01" w:rsidR="0093556F" w:rsidRPr="00DA0EE1" w:rsidRDefault="0093556F" w:rsidP="0093556F">
            <w:pPr>
              <w:pStyle w:val="Prrafodelista"/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t xml:space="preserve">Se recibe mail en la casilla del </w:t>
            </w:r>
            <w:r>
              <w:t xml:space="preserve">el dispositivo del usuario </w:t>
            </w:r>
            <w:proofErr w:type="spellStart"/>
            <w:r>
              <w:t>mAlmendra</w:t>
            </w:r>
            <w:proofErr w:type="spellEnd"/>
            <w:r>
              <w:t xml:space="preserve"> con los datos del transportista fmenendez: Nombre: Francisco, Apellido: </w:t>
            </w:r>
            <w:proofErr w:type="spellStart"/>
            <w:r>
              <w:t>Menendezm</w:t>
            </w:r>
            <w:proofErr w:type="spellEnd"/>
            <w:r>
              <w:t xml:space="preserve">, celular: 3515403958, calificación: 4 estrellas. </w:t>
            </w:r>
            <w:proofErr w:type="spellStart"/>
            <w:r>
              <w:t>Cotizacion</w:t>
            </w:r>
            <w:proofErr w:type="spellEnd"/>
            <w:r>
              <w:t xml:space="preserve"> del pedido: 5000, fecha de retiro: 27/10/2023, fecha de </w:t>
            </w:r>
            <w:proofErr w:type="spellStart"/>
            <w:r>
              <w:t>envio</w:t>
            </w:r>
            <w:proofErr w:type="spellEnd"/>
            <w:r>
              <w:t>: 27/10/2023</w:t>
            </w:r>
          </w:p>
        </w:tc>
      </w:tr>
    </w:tbl>
    <w:p w14:paraId="3A6340B3" w14:textId="279CD928" w:rsidR="002121B4" w:rsidRPr="00CB3320" w:rsidRDefault="0093556F" w:rsidP="002121B4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09"/>
        <w:contextualSpacing w:val="0"/>
        <w:rPr>
          <w:rStyle w:val="Ninguno"/>
          <w:b/>
          <w:bCs/>
          <w:lang w:val="es-ES"/>
        </w:rPr>
      </w:pPr>
      <w:r>
        <w:rPr>
          <w:b/>
          <w:bCs/>
        </w:rPr>
        <w:lastRenderedPageBreak/>
        <w:t>T</w:t>
      </w:r>
      <w:r w:rsidR="00CB3320" w:rsidRPr="00CB3320">
        <w:rPr>
          <w:b/>
          <w:bCs/>
        </w:rPr>
        <w:t xml:space="preserve">esting de Caja </w:t>
      </w:r>
      <w:r w:rsidR="00D20AC1">
        <w:rPr>
          <w:b/>
          <w:bCs/>
        </w:rPr>
        <w:t>Blanca</w:t>
      </w:r>
    </w:p>
    <w:p w14:paraId="0CB5E18E" w14:textId="77777777" w:rsidR="009A5A5D" w:rsidRDefault="009A5A5D" w:rsidP="009A5A5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9A5A5D" w:rsidRPr="003F2F3B" w14:paraId="644DCFA7" w14:textId="77777777" w:rsidTr="00950F68">
        <w:tc>
          <w:tcPr>
            <w:tcW w:w="1421" w:type="dxa"/>
            <w:shd w:val="clear" w:color="auto" w:fill="2898B7"/>
          </w:tcPr>
          <w:p w14:paraId="389AC5D9" w14:textId="77777777" w:rsidR="009A5A5D" w:rsidRPr="006145DF" w:rsidRDefault="009A5A5D" w:rsidP="00950F68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Ninguno"/>
                <w:rFonts w:ascii="Calibri" w:eastAsia="Calibri" w:hAnsi="Calibri" w:cs="Calibri"/>
              </w:rPr>
            </w:pPr>
            <w:r w:rsidRPr="006145DF">
              <w:rPr>
                <w:rStyle w:val="Ninguno"/>
                <w:rFonts w:ascii="Calibri" w:eastAsia="Calibri" w:hAnsi="Calibri" w:cs="Calibri"/>
              </w:rPr>
              <w:t>Cobertura:</w:t>
            </w:r>
          </w:p>
        </w:tc>
        <w:tc>
          <w:tcPr>
            <w:tcW w:w="4883" w:type="dxa"/>
            <w:shd w:val="clear" w:color="auto" w:fill="C6DCE5"/>
          </w:tcPr>
          <w:p w14:paraId="24A4F7B1" w14:textId="0FE5C0E6" w:rsidR="009A5A5D" w:rsidRPr="003F2F3B" w:rsidRDefault="00924EE8" w:rsidP="00950F68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 xml:space="preserve">Sentencia </w:t>
            </w:r>
          </w:p>
        </w:tc>
        <w:tc>
          <w:tcPr>
            <w:tcW w:w="3189" w:type="dxa"/>
            <w:shd w:val="clear" w:color="auto" w:fill="2898B7"/>
          </w:tcPr>
          <w:p w14:paraId="67BEFD51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shd w:val="clear" w:color="auto" w:fill="C6DCE5"/>
          </w:tcPr>
          <w:p w14:paraId="2508F939" w14:textId="77777777" w:rsidR="009A5A5D" w:rsidRPr="003F2F3B" w:rsidRDefault="009A5A5D" w:rsidP="00950F68">
            <w:pPr>
              <w:pStyle w:val="Textoindependiente"/>
              <w:jc w:val="center"/>
              <w:rPr>
                <w:rFonts w:ascii="Corbel" w:hAnsi="Corbel"/>
                <w:b/>
              </w:rPr>
            </w:pPr>
          </w:p>
        </w:tc>
      </w:tr>
      <w:tr w:rsidR="009A5A5D" w:rsidRPr="003F2F3B" w14:paraId="3FB61E3A" w14:textId="77777777" w:rsidTr="00950F68">
        <w:tc>
          <w:tcPr>
            <w:tcW w:w="15730" w:type="dxa"/>
            <w:gridSpan w:val="4"/>
            <w:shd w:val="clear" w:color="auto" w:fill="2898B7"/>
          </w:tcPr>
          <w:p w14:paraId="1824329B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Datos de los Casos de Prueba:</w:t>
            </w:r>
          </w:p>
        </w:tc>
      </w:tr>
      <w:tr w:rsidR="009A5A5D" w:rsidRPr="004A0256" w14:paraId="02FB314B" w14:textId="77777777" w:rsidTr="00950F68">
        <w:trPr>
          <w:trHeight w:val="917"/>
        </w:trPr>
        <w:tc>
          <w:tcPr>
            <w:tcW w:w="15730" w:type="dxa"/>
            <w:gridSpan w:val="4"/>
            <w:shd w:val="clear" w:color="auto" w:fill="C6DCE5"/>
          </w:tcPr>
          <w:p w14:paraId="58FF255F" w14:textId="77777777" w:rsidR="009A5A5D" w:rsidRDefault="00924EE8" w:rsidP="009A5A5D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Importe =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</w:t>
            </w:r>
          </w:p>
          <w:p w14:paraId="1B6ADB90" w14:textId="77777777" w:rsidR="00924EE8" w:rsidRDefault="00924EE8" w:rsidP="009A5A5D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Imp</w:t>
            </w:r>
            <w:r w:rsidR="00F27ABB">
              <w:rPr>
                <w:rFonts w:ascii="Corbel" w:hAnsi="Corbel"/>
                <w:b/>
                <w:lang w:val="es-ES_tradnl"/>
              </w:rPr>
              <w:t xml:space="preserve">orte = 5000, </w:t>
            </w:r>
            <w:proofErr w:type="spellStart"/>
            <w:r w:rsidR="00F27ABB">
              <w:rPr>
                <w:rFonts w:ascii="Corbel" w:hAnsi="Corbel"/>
                <w:b/>
                <w:lang w:val="es-ES_tradnl"/>
              </w:rPr>
              <w:t>medioPagoAceptado</w:t>
            </w:r>
            <w:proofErr w:type="spellEnd"/>
            <w:r w:rsidR="00F27ABB">
              <w:rPr>
                <w:rFonts w:ascii="Corbel" w:hAnsi="Corbel"/>
                <w:b/>
                <w:lang w:val="es-ES_tradnl"/>
              </w:rPr>
              <w:t xml:space="preserve"> = [‘’]</w:t>
            </w:r>
          </w:p>
          <w:p w14:paraId="55600832" w14:textId="5DAFD2B5" w:rsidR="00F27ABB" w:rsidRDefault="00F27ABB" w:rsidP="00F27ABB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Importe = 5000,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medioPagoAceptado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[‘tarjeta Debito/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Credito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’]</w:t>
            </w:r>
            <w:r>
              <w:rPr>
                <w:rFonts w:ascii="Corbel" w:hAnsi="Corbel"/>
                <w:b/>
                <w:lang w:val="es-ES_tradnl"/>
              </w:rPr>
              <w:t xml:space="preserve">, vehículo =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</w:p>
          <w:p w14:paraId="48B28092" w14:textId="64EDF7A4" w:rsidR="00F27ABB" w:rsidRPr="00275E15" w:rsidRDefault="00F27ABB" w:rsidP="00275E15">
            <w:pPr>
              <w:pStyle w:val="Textoindependiente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Importe = 5000,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medioPagoAceptado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[‘tarjeta Debito/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Credito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’]</w:t>
            </w:r>
            <w:r>
              <w:rPr>
                <w:rFonts w:ascii="Corbel" w:hAnsi="Corbel"/>
                <w:b/>
                <w:lang w:val="es-ES_tradnl"/>
              </w:rPr>
              <w:t>, vehículo = [‘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Automovil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’, 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DDC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555’],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fechaRetiroIngresada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27/10/2023,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fechaRetiroPedido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29/10/2023,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fechaEntregaIngresada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</w:t>
            </w:r>
            <w:r w:rsidR="00275E15">
              <w:rPr>
                <w:rFonts w:ascii="Corbel" w:hAnsi="Corbel"/>
                <w:b/>
                <w:lang w:val="es-ES_tradnl"/>
              </w:rPr>
              <w:t xml:space="preserve">27/10/2023, </w:t>
            </w:r>
            <w:proofErr w:type="spellStart"/>
            <w:r w:rsidR="00275E15">
              <w:rPr>
                <w:rFonts w:ascii="Corbel" w:hAnsi="Corbel"/>
                <w:b/>
                <w:lang w:val="es-ES_tradnl"/>
              </w:rPr>
              <w:t>fechaEntregaPedida</w:t>
            </w:r>
            <w:proofErr w:type="spellEnd"/>
            <w:r w:rsidR="00275E15">
              <w:rPr>
                <w:rFonts w:ascii="Corbel" w:hAnsi="Corbel"/>
                <w:b/>
                <w:lang w:val="es-ES_tradnl"/>
              </w:rPr>
              <w:t xml:space="preserve"> = 1/11/2023, falla el </w:t>
            </w:r>
            <w:proofErr w:type="spellStart"/>
            <w:r w:rsidR="00275E15">
              <w:rPr>
                <w:rFonts w:ascii="Corbel" w:hAnsi="Corbel"/>
                <w:b/>
                <w:lang w:val="es-ES_tradnl"/>
              </w:rPr>
              <w:t>envio</w:t>
            </w:r>
            <w:proofErr w:type="spellEnd"/>
            <w:r w:rsidR="00275E15">
              <w:rPr>
                <w:rFonts w:ascii="Corbel" w:hAnsi="Corbel"/>
                <w:b/>
                <w:lang w:val="es-ES_tradnl"/>
              </w:rPr>
              <w:t xml:space="preserve"> de la notificación </w:t>
            </w:r>
            <w:proofErr w:type="spellStart"/>
            <w:r w:rsidR="00275E15">
              <w:rPr>
                <w:rFonts w:ascii="Corbel" w:hAnsi="Corbel"/>
                <w:b/>
                <w:lang w:val="es-ES_tradnl"/>
              </w:rPr>
              <w:t>push</w:t>
            </w:r>
            <w:proofErr w:type="spellEnd"/>
            <w:r w:rsidR="00275E15">
              <w:rPr>
                <w:rFonts w:ascii="Corbel" w:hAnsi="Corbel"/>
                <w:b/>
                <w:lang w:val="es-ES_tradnl"/>
              </w:rPr>
              <w:t xml:space="preserve">, se envía el mail correctamente </w:t>
            </w:r>
          </w:p>
        </w:tc>
      </w:tr>
      <w:tr w:rsidR="009A5A5D" w:rsidRPr="003F2F3B" w14:paraId="5737F288" w14:textId="77777777" w:rsidTr="00950F68">
        <w:tc>
          <w:tcPr>
            <w:tcW w:w="15730" w:type="dxa"/>
            <w:gridSpan w:val="4"/>
            <w:shd w:val="clear" w:color="auto" w:fill="2898B7"/>
          </w:tcPr>
          <w:p w14:paraId="799EABF6" w14:textId="77777777" w:rsidR="009A5A5D" w:rsidRPr="003F2F3B" w:rsidRDefault="009A5A5D" w:rsidP="00950F68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Precondiciones:</w:t>
            </w:r>
          </w:p>
        </w:tc>
      </w:tr>
      <w:tr w:rsidR="009A5A5D" w:rsidRPr="003F2F3B" w14:paraId="044340FE" w14:textId="77777777" w:rsidTr="00950F68">
        <w:trPr>
          <w:trHeight w:val="890"/>
        </w:trPr>
        <w:tc>
          <w:tcPr>
            <w:tcW w:w="15730" w:type="dxa"/>
            <w:gridSpan w:val="4"/>
            <w:shd w:val="clear" w:color="auto" w:fill="C6DCE5"/>
          </w:tcPr>
          <w:p w14:paraId="1860270C" w14:textId="22130740" w:rsidR="009A5A5D" w:rsidRDefault="00275E15" w:rsidP="00275E15">
            <w:pPr>
              <w:pStyle w:val="Textoindependiente"/>
              <w:numPr>
                <w:ilvl w:val="0"/>
                <w:numId w:val="46"/>
              </w:numPr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Fecha actual = 27/10/2023</w:t>
            </w:r>
          </w:p>
          <w:p w14:paraId="4A4A305C" w14:textId="30B3F5CA" w:rsidR="00275E15" w:rsidRPr="005C6FAE" w:rsidRDefault="00275E15" w:rsidP="00275E15">
            <w:pPr>
              <w:pStyle w:val="Textoindependiente"/>
              <w:numPr>
                <w:ilvl w:val="0"/>
                <w:numId w:val="46"/>
              </w:numPr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Métodos de pago registrados = ‘</w:t>
            </w:r>
            <w:r>
              <w:rPr>
                <w:rFonts w:ascii="Corbel" w:hAnsi="Corbel"/>
                <w:b/>
                <w:lang w:val="es-ES_tradnl"/>
              </w:rPr>
              <w:t>tarjeta Debito/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Credito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’</w:t>
            </w:r>
            <w:r>
              <w:rPr>
                <w:rFonts w:ascii="Corbel" w:hAnsi="Corbel"/>
                <w:b/>
                <w:lang w:val="es-ES_tradnl"/>
              </w:rPr>
              <w:t>,</w:t>
            </w:r>
          </w:p>
          <w:p w14:paraId="506C3BB7" w14:textId="24EAD5E7" w:rsidR="00917303" w:rsidRPr="005C6FAE" w:rsidRDefault="005C6FAE" w:rsidP="005C6FAE">
            <w:pPr>
              <w:pStyle w:val="Textoindependiente"/>
              <w:numPr>
                <w:ilvl w:val="0"/>
                <w:numId w:val="46"/>
              </w:numPr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 xml:space="preserve">Vehículo ingresado </w:t>
            </w:r>
            <w:r>
              <w:rPr>
                <w:rFonts w:ascii="Corbel" w:hAnsi="Corbel"/>
                <w:b/>
                <w:lang w:val="es-ES_tradnl"/>
              </w:rPr>
              <w:t>= [‘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Automovil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’, 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DDC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555’]</w:t>
            </w:r>
            <w:r>
              <w:rPr>
                <w:rFonts w:ascii="Corbel" w:hAnsi="Corbel"/>
                <w:b/>
                <w:lang w:val="es-ES_tradnl"/>
              </w:rPr>
              <w:t xml:space="preserve"> </w:t>
            </w:r>
          </w:p>
          <w:p w14:paraId="633BB2B2" w14:textId="77777777" w:rsidR="00917303" w:rsidRPr="003F2F3B" w:rsidRDefault="00917303" w:rsidP="00950F68">
            <w:pPr>
              <w:pStyle w:val="Textoindependiente"/>
              <w:rPr>
                <w:rFonts w:ascii="Corbel" w:hAnsi="Corbel"/>
                <w:b/>
              </w:rPr>
            </w:pPr>
          </w:p>
        </w:tc>
      </w:tr>
    </w:tbl>
    <w:p w14:paraId="2320FA16" w14:textId="77777777" w:rsidR="002121B4" w:rsidRDefault="002121B4" w:rsidP="002121B4">
      <w:pPr>
        <w:ind w:firstLine="0"/>
        <w:rPr>
          <w:rFonts w:cs="Calibri Light"/>
        </w:rPr>
      </w:pPr>
    </w:p>
    <w:p w14:paraId="093C54CB" w14:textId="77777777" w:rsidR="005C6FAE" w:rsidRDefault="005C6FAE" w:rsidP="002121B4">
      <w:pPr>
        <w:ind w:firstLine="0"/>
        <w:rPr>
          <w:rFonts w:cs="Calibri Light"/>
        </w:rPr>
      </w:pPr>
    </w:p>
    <w:p w14:paraId="549C4BD2" w14:textId="77777777" w:rsidR="005C6FAE" w:rsidRDefault="005C6FAE" w:rsidP="002121B4">
      <w:pPr>
        <w:ind w:firstLine="0"/>
        <w:rPr>
          <w:rFonts w:cs="Calibri Light"/>
        </w:rPr>
      </w:pPr>
    </w:p>
    <w:p w14:paraId="5719BD64" w14:textId="77777777" w:rsidR="005C6FAE" w:rsidRDefault="005C6FAE" w:rsidP="002121B4">
      <w:pPr>
        <w:ind w:firstLine="0"/>
        <w:rPr>
          <w:rFonts w:cs="Calibri Light"/>
        </w:rPr>
      </w:pPr>
    </w:p>
    <w:p w14:paraId="7C988774" w14:textId="77777777" w:rsidR="005C6FAE" w:rsidRDefault="005C6FAE" w:rsidP="002121B4">
      <w:pPr>
        <w:ind w:firstLine="0"/>
        <w:rPr>
          <w:rFonts w:cs="Calibri Light"/>
        </w:rPr>
      </w:pPr>
    </w:p>
    <w:p w14:paraId="1FDA7D9E" w14:textId="77777777" w:rsidR="005C6FAE" w:rsidRDefault="005C6FAE" w:rsidP="002121B4">
      <w:pPr>
        <w:ind w:firstLine="0"/>
        <w:rPr>
          <w:rFonts w:cs="Calibri Light"/>
        </w:rPr>
      </w:pPr>
    </w:p>
    <w:p w14:paraId="741E00A8" w14:textId="77777777" w:rsidR="005C6FAE" w:rsidRDefault="005C6FAE" w:rsidP="002121B4">
      <w:pPr>
        <w:ind w:firstLine="0"/>
        <w:rPr>
          <w:rFonts w:cs="Calibri Light"/>
        </w:rPr>
      </w:pPr>
    </w:p>
    <w:p w14:paraId="715BC922" w14:textId="77777777" w:rsidR="005C6FAE" w:rsidRDefault="005C6FAE" w:rsidP="002121B4">
      <w:pPr>
        <w:ind w:firstLine="0"/>
        <w:rPr>
          <w:rFonts w:cs="Calibri Light"/>
        </w:rPr>
      </w:pPr>
    </w:p>
    <w:p w14:paraId="575C74B7" w14:textId="77777777" w:rsidR="005C6FAE" w:rsidRDefault="005C6FAE" w:rsidP="002121B4">
      <w:pPr>
        <w:ind w:firstLine="0"/>
        <w:rPr>
          <w:rFonts w:cs="Calibri Light"/>
        </w:rPr>
      </w:pPr>
    </w:p>
    <w:p w14:paraId="5925B447" w14:textId="77777777" w:rsidR="005C6FAE" w:rsidRDefault="005C6FAE" w:rsidP="002121B4">
      <w:pPr>
        <w:ind w:firstLine="0"/>
        <w:rPr>
          <w:rFonts w:cs="Calibri Light"/>
        </w:rPr>
      </w:pPr>
    </w:p>
    <w:p w14:paraId="11CD9D9A" w14:textId="77777777" w:rsidR="005C6FAE" w:rsidRDefault="005C6FAE" w:rsidP="002121B4">
      <w:pPr>
        <w:ind w:firstLine="0"/>
        <w:rPr>
          <w:rFonts w:cs="Calibri Light"/>
        </w:rP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5C6FAE" w:rsidRPr="003F2F3B" w14:paraId="4679664D" w14:textId="77777777" w:rsidTr="00AC0F04">
        <w:tc>
          <w:tcPr>
            <w:tcW w:w="1421" w:type="dxa"/>
            <w:shd w:val="clear" w:color="auto" w:fill="2898B7"/>
          </w:tcPr>
          <w:p w14:paraId="01E681AC" w14:textId="77777777" w:rsidR="005C6FAE" w:rsidRPr="006145DF" w:rsidRDefault="005C6FAE" w:rsidP="00AC0F04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Ninguno"/>
                <w:rFonts w:ascii="Calibri" w:eastAsia="Calibri" w:hAnsi="Calibri" w:cs="Calibri"/>
              </w:rPr>
            </w:pPr>
            <w:r w:rsidRPr="006145DF">
              <w:rPr>
                <w:rStyle w:val="Ninguno"/>
                <w:rFonts w:ascii="Calibri" w:eastAsia="Calibri" w:hAnsi="Calibri" w:cs="Calibri"/>
              </w:rPr>
              <w:lastRenderedPageBreak/>
              <w:t>Cobertura:</w:t>
            </w:r>
          </w:p>
        </w:tc>
        <w:tc>
          <w:tcPr>
            <w:tcW w:w="4883" w:type="dxa"/>
            <w:shd w:val="clear" w:color="auto" w:fill="C6DCE5"/>
          </w:tcPr>
          <w:p w14:paraId="03095BFC" w14:textId="6BFABD50" w:rsidR="005C6FAE" w:rsidRPr="003F2F3B" w:rsidRDefault="005C6FAE" w:rsidP="00AC0F04">
            <w:pPr>
              <w:pStyle w:val="Textoindependiente"/>
              <w:rPr>
                <w:rFonts w:ascii="Corbel" w:hAnsi="Corbel"/>
                <w:b/>
              </w:rPr>
            </w:pPr>
            <w:proofErr w:type="spellStart"/>
            <w:r>
              <w:rPr>
                <w:rFonts w:ascii="Corbel" w:hAnsi="Corbel"/>
                <w:b/>
              </w:rPr>
              <w:t>Decision</w:t>
            </w:r>
            <w:proofErr w:type="spellEnd"/>
            <w:r>
              <w:rPr>
                <w:rFonts w:ascii="Corbel" w:hAnsi="Corbel"/>
                <w:b/>
              </w:rPr>
              <w:t xml:space="preserve"> condición </w:t>
            </w:r>
            <w:r>
              <w:rPr>
                <w:rFonts w:ascii="Corbel" w:hAnsi="Corbel"/>
                <w:b/>
              </w:rPr>
              <w:t xml:space="preserve"> </w:t>
            </w:r>
          </w:p>
        </w:tc>
        <w:tc>
          <w:tcPr>
            <w:tcW w:w="3189" w:type="dxa"/>
            <w:shd w:val="clear" w:color="auto" w:fill="2898B7"/>
          </w:tcPr>
          <w:p w14:paraId="191A8461" w14:textId="77777777" w:rsidR="005C6FAE" w:rsidRPr="003F2F3B" w:rsidRDefault="005C6FAE" w:rsidP="00AC0F04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shd w:val="clear" w:color="auto" w:fill="C6DCE5"/>
          </w:tcPr>
          <w:p w14:paraId="29553FB2" w14:textId="19AB2E54" w:rsidR="005C6FAE" w:rsidRPr="003F2F3B" w:rsidRDefault="00732785" w:rsidP="00AC0F04">
            <w:pPr>
              <w:pStyle w:val="Textoindependiente"/>
              <w:jc w:val="center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6</w:t>
            </w:r>
          </w:p>
        </w:tc>
      </w:tr>
      <w:tr w:rsidR="005C6FAE" w:rsidRPr="003F2F3B" w14:paraId="2008B95E" w14:textId="77777777" w:rsidTr="00AC0F04">
        <w:tc>
          <w:tcPr>
            <w:tcW w:w="15730" w:type="dxa"/>
            <w:gridSpan w:val="4"/>
            <w:shd w:val="clear" w:color="auto" w:fill="2898B7"/>
          </w:tcPr>
          <w:p w14:paraId="3A56690C" w14:textId="77777777" w:rsidR="005C6FAE" w:rsidRPr="003F2F3B" w:rsidRDefault="005C6FAE" w:rsidP="00AC0F04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Datos de los Casos de Prueba:</w:t>
            </w:r>
          </w:p>
        </w:tc>
      </w:tr>
      <w:tr w:rsidR="005C6FAE" w:rsidRPr="004A0256" w14:paraId="3B51537D" w14:textId="77777777" w:rsidTr="00AC0F04">
        <w:trPr>
          <w:trHeight w:val="917"/>
        </w:trPr>
        <w:tc>
          <w:tcPr>
            <w:tcW w:w="15730" w:type="dxa"/>
            <w:gridSpan w:val="4"/>
            <w:shd w:val="clear" w:color="auto" w:fill="C6DCE5"/>
          </w:tcPr>
          <w:p w14:paraId="50559480" w14:textId="77777777" w:rsidR="005C6FAE" w:rsidRDefault="005C6FAE" w:rsidP="005C6FAE">
            <w:pPr>
              <w:pStyle w:val="Textoindependiente"/>
              <w:numPr>
                <w:ilvl w:val="0"/>
                <w:numId w:val="47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Importe =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</w:t>
            </w:r>
          </w:p>
          <w:p w14:paraId="3E2DCAEF" w14:textId="77777777" w:rsidR="005C6FAE" w:rsidRDefault="005C6FAE" w:rsidP="005C6FAE">
            <w:pPr>
              <w:pStyle w:val="Textoindependiente"/>
              <w:numPr>
                <w:ilvl w:val="0"/>
                <w:numId w:val="47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Importe = -1000</w:t>
            </w:r>
          </w:p>
          <w:p w14:paraId="288AB793" w14:textId="77777777" w:rsidR="005C6FAE" w:rsidRDefault="005C6FAE" w:rsidP="005C6FAE">
            <w:pPr>
              <w:pStyle w:val="Textoindependiente"/>
              <w:numPr>
                <w:ilvl w:val="0"/>
                <w:numId w:val="47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Importe = 5000,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medioPagoAceptados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[‘ ’]</w:t>
            </w:r>
          </w:p>
          <w:p w14:paraId="6B0FD4FD" w14:textId="5C70D489" w:rsidR="005C6FAE" w:rsidRDefault="005C6FAE" w:rsidP="005C6FAE">
            <w:pPr>
              <w:pStyle w:val="Textoindependiente"/>
              <w:numPr>
                <w:ilvl w:val="0"/>
                <w:numId w:val="47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Importe = 5000,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medioPagoAceptados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[‘</w:t>
            </w:r>
            <w:r>
              <w:rPr>
                <w:rFonts w:ascii="Corbel" w:hAnsi="Corbel"/>
                <w:b/>
                <w:lang w:val="es-ES_tradnl"/>
              </w:rPr>
              <w:t>tarjeta debito/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credito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’]</w:t>
            </w:r>
            <w:r>
              <w:rPr>
                <w:rFonts w:ascii="Corbel" w:hAnsi="Corbel"/>
                <w:b/>
                <w:lang w:val="es-ES_tradnl"/>
              </w:rPr>
              <w:t xml:space="preserve">, vehículo =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</w:t>
            </w:r>
          </w:p>
          <w:p w14:paraId="7F23BD94" w14:textId="4D179C37" w:rsidR="005C6FAE" w:rsidRDefault="005C6FAE" w:rsidP="005C6FAE">
            <w:pPr>
              <w:pStyle w:val="Textoindependiente"/>
              <w:numPr>
                <w:ilvl w:val="0"/>
                <w:numId w:val="47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Importe = 5000,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medioPagoAceptados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[‘tarjeta debito/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credito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’], vehículo = [‘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Automovil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’, 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DDC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555’]</w:t>
            </w:r>
            <w:r>
              <w:rPr>
                <w:rFonts w:ascii="Corbel" w:hAnsi="Corbel"/>
                <w:b/>
                <w:lang w:val="es-ES_tradnl"/>
              </w:rPr>
              <w:t xml:space="preserve">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fechaRetiroIngresada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29/10/2023,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fechaRetiroPedida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29/10/2023,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fechaEntregaIngresada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1/11/2023,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fechaEntregaPedida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1/11/2023, no se envía la notificación, no se envía el mail </w:t>
            </w:r>
          </w:p>
          <w:p w14:paraId="6F81A39A" w14:textId="2484E753" w:rsidR="005C6FAE" w:rsidRDefault="005C6FAE" w:rsidP="005C6FAE">
            <w:pPr>
              <w:pStyle w:val="Textoindependiente"/>
              <w:numPr>
                <w:ilvl w:val="0"/>
                <w:numId w:val="47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Importe = 5000,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medioPagoAceptados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[‘tarjeta debito/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credito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’], vehículo = [‘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Automovil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’, 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DDC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555’],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fechaRetiroIngresada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2</w:t>
            </w:r>
            <w:r w:rsidR="00732785">
              <w:rPr>
                <w:rFonts w:ascii="Corbel" w:hAnsi="Corbel"/>
                <w:b/>
                <w:lang w:val="es-ES_tradnl"/>
              </w:rPr>
              <w:t>7</w:t>
            </w:r>
            <w:r>
              <w:rPr>
                <w:rFonts w:ascii="Corbel" w:hAnsi="Corbel"/>
                <w:b/>
                <w:lang w:val="es-ES_tradnl"/>
              </w:rPr>
              <w:t xml:space="preserve">/10/2023,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fechaRetiroPedida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29/10/2023,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fechaEntregaIngresada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</w:t>
            </w:r>
            <w:r w:rsidR="00732785">
              <w:rPr>
                <w:rFonts w:ascii="Corbel" w:hAnsi="Corbel"/>
                <w:b/>
                <w:lang w:val="es-ES_tradnl"/>
              </w:rPr>
              <w:t>27</w:t>
            </w:r>
            <w:r>
              <w:rPr>
                <w:rFonts w:ascii="Corbel" w:hAnsi="Corbel"/>
                <w:b/>
                <w:lang w:val="es-ES_tradnl"/>
              </w:rPr>
              <w:t>/1</w:t>
            </w:r>
            <w:r w:rsidR="00732785">
              <w:rPr>
                <w:rFonts w:ascii="Corbel" w:hAnsi="Corbel"/>
                <w:b/>
                <w:lang w:val="es-ES_tradnl"/>
              </w:rPr>
              <w:t>0</w:t>
            </w:r>
            <w:r>
              <w:rPr>
                <w:rFonts w:ascii="Corbel" w:hAnsi="Corbel"/>
                <w:b/>
                <w:lang w:val="es-ES_tradnl"/>
              </w:rPr>
              <w:t xml:space="preserve">/2023,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fechaEntregaPedida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= 1/11/2023</w:t>
            </w:r>
            <w:r w:rsidR="00732785">
              <w:rPr>
                <w:rFonts w:ascii="Corbel" w:hAnsi="Corbel"/>
                <w:b/>
                <w:lang w:val="es-ES_tradnl"/>
              </w:rPr>
              <w:t xml:space="preserve">, se envía notificación, se envía mail. </w:t>
            </w:r>
          </w:p>
          <w:p w14:paraId="6F9B7E83" w14:textId="53085293" w:rsidR="005C6FAE" w:rsidRPr="00275E15" w:rsidRDefault="005C6FAE" w:rsidP="00732785">
            <w:pPr>
              <w:pStyle w:val="Textoindependiente"/>
              <w:ind w:firstLine="0"/>
              <w:rPr>
                <w:rFonts w:ascii="Corbel" w:hAnsi="Corbel"/>
                <w:b/>
                <w:lang w:val="es-ES_tradnl"/>
              </w:rPr>
            </w:pPr>
          </w:p>
        </w:tc>
      </w:tr>
      <w:tr w:rsidR="005C6FAE" w:rsidRPr="003F2F3B" w14:paraId="2D4AD1E4" w14:textId="77777777" w:rsidTr="00AC0F04">
        <w:tc>
          <w:tcPr>
            <w:tcW w:w="15730" w:type="dxa"/>
            <w:gridSpan w:val="4"/>
            <w:shd w:val="clear" w:color="auto" w:fill="2898B7"/>
          </w:tcPr>
          <w:p w14:paraId="39FCAB77" w14:textId="77777777" w:rsidR="005C6FAE" w:rsidRPr="003F2F3B" w:rsidRDefault="005C6FAE" w:rsidP="00AC0F04">
            <w:pPr>
              <w:pStyle w:val="Textoindependiente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Precondiciones:</w:t>
            </w:r>
          </w:p>
        </w:tc>
      </w:tr>
      <w:tr w:rsidR="005C6FAE" w:rsidRPr="003F2F3B" w14:paraId="498D47E6" w14:textId="77777777" w:rsidTr="00AC0F04">
        <w:trPr>
          <w:trHeight w:val="890"/>
        </w:trPr>
        <w:tc>
          <w:tcPr>
            <w:tcW w:w="15730" w:type="dxa"/>
            <w:gridSpan w:val="4"/>
            <w:shd w:val="clear" w:color="auto" w:fill="C6DCE5"/>
          </w:tcPr>
          <w:p w14:paraId="752B37AC" w14:textId="77777777" w:rsidR="00732785" w:rsidRDefault="00732785" w:rsidP="00732785">
            <w:pPr>
              <w:pStyle w:val="Textoindependiente"/>
              <w:numPr>
                <w:ilvl w:val="0"/>
                <w:numId w:val="46"/>
              </w:numPr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Fecha actual = 27/10/2023</w:t>
            </w:r>
          </w:p>
          <w:p w14:paraId="1603BD58" w14:textId="77777777" w:rsidR="00732785" w:rsidRPr="005C6FAE" w:rsidRDefault="00732785" w:rsidP="00732785">
            <w:pPr>
              <w:pStyle w:val="Textoindependiente"/>
              <w:numPr>
                <w:ilvl w:val="0"/>
                <w:numId w:val="46"/>
              </w:numPr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Métodos de pago registrados = ‘</w:t>
            </w:r>
            <w:r>
              <w:rPr>
                <w:rFonts w:ascii="Corbel" w:hAnsi="Corbel"/>
                <w:b/>
                <w:lang w:val="es-ES_tradnl"/>
              </w:rPr>
              <w:t>tarjeta Debito/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Credito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’,</w:t>
            </w:r>
          </w:p>
          <w:p w14:paraId="28839630" w14:textId="77777777" w:rsidR="00732785" w:rsidRPr="005C6FAE" w:rsidRDefault="00732785" w:rsidP="00732785">
            <w:pPr>
              <w:pStyle w:val="Textoindependiente"/>
              <w:numPr>
                <w:ilvl w:val="0"/>
                <w:numId w:val="46"/>
              </w:numPr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 xml:space="preserve">Vehículo ingresado </w:t>
            </w:r>
            <w:r>
              <w:rPr>
                <w:rFonts w:ascii="Corbel" w:hAnsi="Corbel"/>
                <w:b/>
                <w:lang w:val="es-ES_tradnl"/>
              </w:rPr>
              <w:t>= [‘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Automovil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>’, ‘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DDC</w:t>
            </w:r>
            <w:proofErr w:type="spellEnd"/>
            <w:r>
              <w:rPr>
                <w:rFonts w:ascii="Corbel" w:hAnsi="Corbel"/>
                <w:b/>
                <w:lang w:val="es-ES_tradnl"/>
              </w:rPr>
              <w:t xml:space="preserve"> 555’] </w:t>
            </w:r>
          </w:p>
          <w:p w14:paraId="009AB137" w14:textId="77777777" w:rsidR="005C6FAE" w:rsidRPr="003F2F3B" w:rsidRDefault="005C6FAE" w:rsidP="005C6FAE">
            <w:pPr>
              <w:pStyle w:val="Textoindependiente"/>
              <w:numPr>
                <w:ilvl w:val="0"/>
                <w:numId w:val="46"/>
              </w:numPr>
              <w:rPr>
                <w:rFonts w:ascii="Corbel" w:hAnsi="Corbel"/>
                <w:b/>
              </w:rPr>
            </w:pPr>
          </w:p>
        </w:tc>
      </w:tr>
    </w:tbl>
    <w:p w14:paraId="3E594630" w14:textId="77777777" w:rsidR="005C6FAE" w:rsidRPr="002121B4" w:rsidRDefault="005C6FAE" w:rsidP="002121B4">
      <w:pPr>
        <w:ind w:firstLine="0"/>
        <w:rPr>
          <w:rFonts w:cs="Calibri Light"/>
        </w:rPr>
      </w:pPr>
    </w:p>
    <w:sectPr w:rsidR="005C6FAE" w:rsidRPr="002121B4" w:rsidSect="009A5A5D">
      <w:headerReference w:type="first" r:id="rId14"/>
      <w:footerReference w:type="first" r:id="rId15"/>
      <w:pgSz w:w="16838" w:h="11906" w:orient="landscape"/>
      <w:pgMar w:top="760" w:right="630" w:bottom="851" w:left="391" w:header="347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ED947" w14:textId="77777777" w:rsidR="00765CBA" w:rsidRDefault="00765CBA">
      <w:r>
        <w:separator/>
      </w:r>
    </w:p>
  </w:endnote>
  <w:endnote w:type="continuationSeparator" w:id="0">
    <w:p w14:paraId="0012ECE0" w14:textId="77777777" w:rsidR="00765CBA" w:rsidRDefault="0076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B58C9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53C5E">
      <w:rPr>
        <w:sz w:val="20"/>
        <w:szCs w:val="20"/>
      </w:rPr>
      <w:t>3 /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08DA0265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2E9A9B68" w14:textId="77777777" w:rsidR="00EE03FB" w:rsidRDefault="00EE03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AB034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53C5E">
      <w:rPr>
        <w:sz w:val="20"/>
        <w:szCs w:val="20"/>
      </w:rPr>
      <w:t>3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4926775C" w14:textId="77777777" w:rsidR="00EE03FB" w:rsidRDefault="00EE03F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63BDCE4D" w14:textId="77777777" w:rsidR="00EE03FB" w:rsidRDefault="00EE03F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8E00E" w14:textId="77777777" w:rsidR="00917303" w:rsidRDefault="00917303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2023 Turno: Todos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29E86176" w14:textId="77777777" w:rsidR="00917303" w:rsidRDefault="0091730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52EFC6AE" w14:textId="77777777" w:rsidR="00917303" w:rsidRDefault="009173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E887B" w14:textId="77777777" w:rsidR="00765CBA" w:rsidRDefault="00765CBA">
      <w:r>
        <w:separator/>
      </w:r>
    </w:p>
  </w:footnote>
  <w:footnote w:type="continuationSeparator" w:id="0">
    <w:p w14:paraId="5F7D8252" w14:textId="77777777" w:rsidR="00765CBA" w:rsidRDefault="00765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5201A" w14:textId="77777777" w:rsidR="00EE03FB" w:rsidRDefault="00EE03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EE03FB" w14:paraId="5B501B27" w14:textId="77777777">
      <w:trPr>
        <w:trHeight w:val="1024"/>
      </w:trPr>
      <w:tc>
        <w:tcPr>
          <w:tcW w:w="2552" w:type="dxa"/>
          <w:shd w:val="clear" w:color="auto" w:fill="auto"/>
        </w:tcPr>
        <w:p w14:paraId="54DD3ACB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 wp14:anchorId="626092C5" wp14:editId="2DEB7A44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4625642C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2380D170" w14:textId="77777777" w:rsidR="00EE03FB" w:rsidRDefault="00EE03FB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1FEF8D48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40BC398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 xml:space="preserve">de Software </w:t>
          </w:r>
        </w:p>
      </w:tc>
      <w:tc>
        <w:tcPr>
          <w:tcW w:w="2835" w:type="dxa"/>
          <w:shd w:val="clear" w:color="auto" w:fill="auto"/>
        </w:tcPr>
        <w:p w14:paraId="125B8027" w14:textId="77777777" w:rsidR="00EE03FB" w:rsidRDefault="00EE03FB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2B2E8FD8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  <w:p w14:paraId="345121CB" w14:textId="77777777" w:rsidR="00EE03FB" w:rsidRDefault="00EE03F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726FFD" w14:paraId="09ABA00D" w14:textId="77777777" w:rsidTr="00726FFD">
      <w:trPr>
        <w:trHeight w:val="1024"/>
      </w:trPr>
      <w:tc>
        <w:tcPr>
          <w:tcW w:w="2552" w:type="dxa"/>
          <w:shd w:val="clear" w:color="auto" w:fill="auto"/>
        </w:tcPr>
        <w:p w14:paraId="0DF6893D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0288" behindDoc="0" locked="0" layoutInCell="1" hidden="0" allowOverlap="1" wp14:anchorId="3DBE4F5B" wp14:editId="48F728EE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45FBA2EE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61A66006" w14:textId="77777777" w:rsidR="00726FFD" w:rsidRDefault="00726FF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46BE9EAB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19D9F3D2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>de Software</w:t>
          </w:r>
        </w:p>
      </w:tc>
      <w:tc>
        <w:tcPr>
          <w:tcW w:w="2835" w:type="dxa"/>
          <w:shd w:val="clear" w:color="auto" w:fill="auto"/>
        </w:tcPr>
        <w:p w14:paraId="596B6FC4" w14:textId="77777777" w:rsidR="00726FFD" w:rsidRDefault="00726FF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1827D124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4A8F1151" w14:textId="77777777" w:rsidR="00EE03FB" w:rsidRDefault="00EE03F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9A5A5D" w14:paraId="5CBE9204" w14:textId="77777777" w:rsidTr="009A5A5D">
      <w:trPr>
        <w:trHeight w:val="1024"/>
      </w:trPr>
      <w:tc>
        <w:tcPr>
          <w:tcW w:w="2552" w:type="dxa"/>
          <w:shd w:val="clear" w:color="auto" w:fill="auto"/>
        </w:tcPr>
        <w:p w14:paraId="0A804A0B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4384" behindDoc="0" locked="0" layoutInCell="1" hidden="0" allowOverlap="1" wp14:anchorId="7045B83C" wp14:editId="3DB9B628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6A53061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A3DF5C5" w14:textId="77777777"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760A5C35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06804EB3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  <w:shd w:val="clear" w:color="auto" w:fill="auto"/>
        </w:tcPr>
        <w:p w14:paraId="0357DCCF" w14:textId="77777777"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>Fecha: 9/06/2020</w:t>
          </w:r>
        </w:p>
      </w:tc>
    </w:tr>
  </w:tbl>
  <w:p w14:paraId="15F492B9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62AD92EE" w14:textId="77777777" w:rsidR="009A5A5D" w:rsidRDefault="009A5A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B8E"/>
    <w:multiLevelType w:val="multilevel"/>
    <w:tmpl w:val="CFA21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0319"/>
    <w:multiLevelType w:val="hybridMultilevel"/>
    <w:tmpl w:val="351496C6"/>
    <w:lvl w:ilvl="0" w:tplc="78DE6A4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07" w:hanging="360"/>
      </w:pPr>
    </w:lvl>
    <w:lvl w:ilvl="2" w:tplc="040A001B" w:tentative="1">
      <w:start w:val="1"/>
      <w:numFmt w:val="lowerRoman"/>
      <w:lvlText w:val="%3."/>
      <w:lvlJc w:val="right"/>
      <w:pPr>
        <w:ind w:left="2027" w:hanging="180"/>
      </w:pPr>
    </w:lvl>
    <w:lvl w:ilvl="3" w:tplc="040A000F" w:tentative="1">
      <w:start w:val="1"/>
      <w:numFmt w:val="decimal"/>
      <w:lvlText w:val="%4."/>
      <w:lvlJc w:val="left"/>
      <w:pPr>
        <w:ind w:left="2747" w:hanging="360"/>
      </w:pPr>
    </w:lvl>
    <w:lvl w:ilvl="4" w:tplc="040A0019" w:tentative="1">
      <w:start w:val="1"/>
      <w:numFmt w:val="lowerLetter"/>
      <w:lvlText w:val="%5."/>
      <w:lvlJc w:val="left"/>
      <w:pPr>
        <w:ind w:left="3467" w:hanging="360"/>
      </w:pPr>
    </w:lvl>
    <w:lvl w:ilvl="5" w:tplc="040A001B" w:tentative="1">
      <w:start w:val="1"/>
      <w:numFmt w:val="lowerRoman"/>
      <w:lvlText w:val="%6."/>
      <w:lvlJc w:val="right"/>
      <w:pPr>
        <w:ind w:left="4187" w:hanging="180"/>
      </w:pPr>
    </w:lvl>
    <w:lvl w:ilvl="6" w:tplc="040A000F" w:tentative="1">
      <w:start w:val="1"/>
      <w:numFmt w:val="decimal"/>
      <w:lvlText w:val="%7."/>
      <w:lvlJc w:val="left"/>
      <w:pPr>
        <w:ind w:left="4907" w:hanging="360"/>
      </w:pPr>
    </w:lvl>
    <w:lvl w:ilvl="7" w:tplc="040A0019" w:tentative="1">
      <w:start w:val="1"/>
      <w:numFmt w:val="lowerLetter"/>
      <w:lvlText w:val="%8."/>
      <w:lvlJc w:val="left"/>
      <w:pPr>
        <w:ind w:left="5627" w:hanging="360"/>
      </w:pPr>
    </w:lvl>
    <w:lvl w:ilvl="8" w:tplc="0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08265878"/>
    <w:multiLevelType w:val="multilevel"/>
    <w:tmpl w:val="9B06C25A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CDB6D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056D23"/>
    <w:multiLevelType w:val="multilevel"/>
    <w:tmpl w:val="38C8C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654A92"/>
    <w:multiLevelType w:val="hybridMultilevel"/>
    <w:tmpl w:val="1D70923E"/>
    <w:styleLink w:val="Estiloimportado2"/>
    <w:lvl w:ilvl="0" w:tplc="F12E3B6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336618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4768D80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25470E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E309B5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FA65D4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76E1F4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732369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8E817A4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 w15:restartNumberingAfterBreak="0">
    <w:nsid w:val="20260A61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913BA"/>
    <w:multiLevelType w:val="hybridMultilevel"/>
    <w:tmpl w:val="D2F24DC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102ABC"/>
    <w:multiLevelType w:val="multilevel"/>
    <w:tmpl w:val="3E0495A4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7231C12"/>
    <w:multiLevelType w:val="multilevel"/>
    <w:tmpl w:val="2F900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8577C6"/>
    <w:multiLevelType w:val="multilevel"/>
    <w:tmpl w:val="7C960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97973"/>
    <w:multiLevelType w:val="hybridMultilevel"/>
    <w:tmpl w:val="1D70923E"/>
    <w:numStyleLink w:val="Estiloimportado2"/>
  </w:abstractNum>
  <w:abstractNum w:abstractNumId="12" w15:restartNumberingAfterBreak="0">
    <w:nsid w:val="355E082F"/>
    <w:multiLevelType w:val="multilevel"/>
    <w:tmpl w:val="236E9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DDB47BE"/>
    <w:multiLevelType w:val="multilevel"/>
    <w:tmpl w:val="26A84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EE80186"/>
    <w:multiLevelType w:val="multilevel"/>
    <w:tmpl w:val="36221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F5C6414"/>
    <w:multiLevelType w:val="hybridMultilevel"/>
    <w:tmpl w:val="0894977E"/>
    <w:lvl w:ilvl="0" w:tplc="417E149C">
      <w:start w:val="1"/>
      <w:numFmt w:val="decimal"/>
      <w:lvlText w:val="%1."/>
      <w:lvlJc w:val="left"/>
      <w:pPr>
        <w:ind w:left="99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12" w:hanging="360"/>
      </w:pPr>
    </w:lvl>
    <w:lvl w:ilvl="2" w:tplc="2C0A001B" w:tentative="1">
      <w:start w:val="1"/>
      <w:numFmt w:val="lowerRoman"/>
      <w:lvlText w:val="%3."/>
      <w:lvlJc w:val="right"/>
      <w:pPr>
        <w:ind w:left="2432" w:hanging="180"/>
      </w:pPr>
    </w:lvl>
    <w:lvl w:ilvl="3" w:tplc="2C0A000F" w:tentative="1">
      <w:start w:val="1"/>
      <w:numFmt w:val="decimal"/>
      <w:lvlText w:val="%4."/>
      <w:lvlJc w:val="left"/>
      <w:pPr>
        <w:ind w:left="3152" w:hanging="360"/>
      </w:pPr>
    </w:lvl>
    <w:lvl w:ilvl="4" w:tplc="2C0A0019" w:tentative="1">
      <w:start w:val="1"/>
      <w:numFmt w:val="lowerLetter"/>
      <w:lvlText w:val="%5."/>
      <w:lvlJc w:val="left"/>
      <w:pPr>
        <w:ind w:left="3872" w:hanging="360"/>
      </w:pPr>
    </w:lvl>
    <w:lvl w:ilvl="5" w:tplc="2C0A001B" w:tentative="1">
      <w:start w:val="1"/>
      <w:numFmt w:val="lowerRoman"/>
      <w:lvlText w:val="%6."/>
      <w:lvlJc w:val="right"/>
      <w:pPr>
        <w:ind w:left="4592" w:hanging="180"/>
      </w:pPr>
    </w:lvl>
    <w:lvl w:ilvl="6" w:tplc="2C0A000F" w:tentative="1">
      <w:start w:val="1"/>
      <w:numFmt w:val="decimal"/>
      <w:lvlText w:val="%7."/>
      <w:lvlJc w:val="left"/>
      <w:pPr>
        <w:ind w:left="5312" w:hanging="360"/>
      </w:pPr>
    </w:lvl>
    <w:lvl w:ilvl="7" w:tplc="2C0A0019" w:tentative="1">
      <w:start w:val="1"/>
      <w:numFmt w:val="lowerLetter"/>
      <w:lvlText w:val="%8."/>
      <w:lvlJc w:val="left"/>
      <w:pPr>
        <w:ind w:left="6032" w:hanging="360"/>
      </w:pPr>
    </w:lvl>
    <w:lvl w:ilvl="8" w:tplc="2C0A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16" w15:restartNumberingAfterBreak="0">
    <w:nsid w:val="42882700"/>
    <w:multiLevelType w:val="multilevel"/>
    <w:tmpl w:val="B8CE6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4716787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8C6D58"/>
    <w:multiLevelType w:val="multilevel"/>
    <w:tmpl w:val="3F54F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143430C"/>
    <w:multiLevelType w:val="multilevel"/>
    <w:tmpl w:val="DAF8D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4B86A7A"/>
    <w:multiLevelType w:val="hybridMultilevel"/>
    <w:tmpl w:val="5FC80D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64B0F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CC35CAF"/>
    <w:multiLevelType w:val="multilevel"/>
    <w:tmpl w:val="E3024E6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13331C0"/>
    <w:multiLevelType w:val="hybridMultilevel"/>
    <w:tmpl w:val="CA92F9C2"/>
    <w:lvl w:ilvl="0" w:tplc="FB545FD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07" w:hanging="360"/>
      </w:pPr>
    </w:lvl>
    <w:lvl w:ilvl="2" w:tplc="2C0A001B" w:tentative="1">
      <w:start w:val="1"/>
      <w:numFmt w:val="lowerRoman"/>
      <w:lvlText w:val="%3."/>
      <w:lvlJc w:val="right"/>
      <w:pPr>
        <w:ind w:left="2027" w:hanging="180"/>
      </w:pPr>
    </w:lvl>
    <w:lvl w:ilvl="3" w:tplc="2C0A000F" w:tentative="1">
      <w:start w:val="1"/>
      <w:numFmt w:val="decimal"/>
      <w:lvlText w:val="%4."/>
      <w:lvlJc w:val="left"/>
      <w:pPr>
        <w:ind w:left="2747" w:hanging="360"/>
      </w:pPr>
    </w:lvl>
    <w:lvl w:ilvl="4" w:tplc="2C0A0019" w:tentative="1">
      <w:start w:val="1"/>
      <w:numFmt w:val="lowerLetter"/>
      <w:lvlText w:val="%5."/>
      <w:lvlJc w:val="left"/>
      <w:pPr>
        <w:ind w:left="3467" w:hanging="360"/>
      </w:pPr>
    </w:lvl>
    <w:lvl w:ilvl="5" w:tplc="2C0A001B" w:tentative="1">
      <w:start w:val="1"/>
      <w:numFmt w:val="lowerRoman"/>
      <w:lvlText w:val="%6."/>
      <w:lvlJc w:val="right"/>
      <w:pPr>
        <w:ind w:left="4187" w:hanging="180"/>
      </w:pPr>
    </w:lvl>
    <w:lvl w:ilvl="6" w:tplc="2C0A000F" w:tentative="1">
      <w:start w:val="1"/>
      <w:numFmt w:val="decimal"/>
      <w:lvlText w:val="%7."/>
      <w:lvlJc w:val="left"/>
      <w:pPr>
        <w:ind w:left="4907" w:hanging="360"/>
      </w:pPr>
    </w:lvl>
    <w:lvl w:ilvl="7" w:tplc="2C0A0019" w:tentative="1">
      <w:start w:val="1"/>
      <w:numFmt w:val="lowerLetter"/>
      <w:lvlText w:val="%8."/>
      <w:lvlJc w:val="left"/>
      <w:pPr>
        <w:ind w:left="5627" w:hanging="360"/>
      </w:pPr>
    </w:lvl>
    <w:lvl w:ilvl="8" w:tplc="2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4" w15:restartNumberingAfterBreak="0">
    <w:nsid w:val="62784EE9"/>
    <w:multiLevelType w:val="multilevel"/>
    <w:tmpl w:val="144038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5954CC1"/>
    <w:multiLevelType w:val="multilevel"/>
    <w:tmpl w:val="75D26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8030643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D7838"/>
    <w:multiLevelType w:val="hybridMultilevel"/>
    <w:tmpl w:val="028050F4"/>
    <w:lvl w:ilvl="0" w:tplc="3284787E">
      <w:start w:val="7"/>
      <w:numFmt w:val="bullet"/>
      <w:lvlText w:val="-"/>
      <w:lvlJc w:val="left"/>
      <w:pPr>
        <w:ind w:left="587" w:hanging="360"/>
      </w:pPr>
      <w:rPr>
        <w:rFonts w:ascii="Corbel" w:eastAsia="Calibri" w:hAnsi="Corbel" w:cs="Calibri" w:hint="default"/>
      </w:rPr>
    </w:lvl>
    <w:lvl w:ilvl="1" w:tplc="2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8" w15:restartNumberingAfterBreak="0">
    <w:nsid w:val="6A213DB1"/>
    <w:multiLevelType w:val="hybridMultilevel"/>
    <w:tmpl w:val="1D70923E"/>
    <w:lvl w:ilvl="0" w:tplc="928440F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6C7B0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7028B8E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09A7E7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4D6A3E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308E328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7E4FC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160D21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140D5CC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9" w15:restartNumberingAfterBreak="0">
    <w:nsid w:val="6C8E4932"/>
    <w:multiLevelType w:val="multilevel"/>
    <w:tmpl w:val="A11E7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DDD7BB9"/>
    <w:multiLevelType w:val="multilevel"/>
    <w:tmpl w:val="681C566C"/>
    <w:lvl w:ilvl="0">
      <w:start w:val="1"/>
      <w:numFmt w:val="decimal"/>
      <w:lvlText w:val="%1."/>
      <w:lvlJc w:val="left"/>
      <w:pPr>
        <w:ind w:left="587" w:hanging="360"/>
      </w:pPr>
    </w:lvl>
    <w:lvl w:ilvl="1">
      <w:start w:val="1"/>
      <w:numFmt w:val="lowerLetter"/>
      <w:lvlText w:val="%2."/>
      <w:lvlJc w:val="left"/>
      <w:pPr>
        <w:ind w:left="1307" w:hanging="360"/>
      </w:pPr>
    </w:lvl>
    <w:lvl w:ilvl="2">
      <w:start w:val="1"/>
      <w:numFmt w:val="lowerRoman"/>
      <w:lvlText w:val="%3."/>
      <w:lvlJc w:val="right"/>
      <w:pPr>
        <w:ind w:left="2027" w:hanging="180"/>
      </w:pPr>
    </w:lvl>
    <w:lvl w:ilvl="3">
      <w:start w:val="1"/>
      <w:numFmt w:val="decimal"/>
      <w:lvlText w:val="%4."/>
      <w:lvlJc w:val="left"/>
      <w:pPr>
        <w:ind w:left="2747" w:hanging="360"/>
      </w:pPr>
    </w:lvl>
    <w:lvl w:ilvl="4">
      <w:start w:val="1"/>
      <w:numFmt w:val="lowerLetter"/>
      <w:lvlText w:val="%5."/>
      <w:lvlJc w:val="left"/>
      <w:pPr>
        <w:ind w:left="3467" w:hanging="360"/>
      </w:pPr>
    </w:lvl>
    <w:lvl w:ilvl="5">
      <w:start w:val="1"/>
      <w:numFmt w:val="lowerRoman"/>
      <w:lvlText w:val="%6."/>
      <w:lvlJc w:val="right"/>
      <w:pPr>
        <w:ind w:left="4187" w:hanging="180"/>
      </w:pPr>
    </w:lvl>
    <w:lvl w:ilvl="6">
      <w:start w:val="1"/>
      <w:numFmt w:val="decimal"/>
      <w:lvlText w:val="%7."/>
      <w:lvlJc w:val="left"/>
      <w:pPr>
        <w:ind w:left="4907" w:hanging="360"/>
      </w:pPr>
    </w:lvl>
    <w:lvl w:ilvl="7">
      <w:start w:val="1"/>
      <w:numFmt w:val="lowerLetter"/>
      <w:lvlText w:val="%8."/>
      <w:lvlJc w:val="left"/>
      <w:pPr>
        <w:ind w:left="5627" w:hanging="360"/>
      </w:pPr>
    </w:lvl>
    <w:lvl w:ilvl="8">
      <w:start w:val="1"/>
      <w:numFmt w:val="lowerRoman"/>
      <w:lvlText w:val="%9."/>
      <w:lvlJc w:val="right"/>
      <w:pPr>
        <w:ind w:left="6347" w:hanging="180"/>
      </w:pPr>
    </w:lvl>
  </w:abstractNum>
  <w:abstractNum w:abstractNumId="31" w15:restartNumberingAfterBreak="0">
    <w:nsid w:val="6E9E686A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F1137A9"/>
    <w:multiLevelType w:val="hybridMultilevel"/>
    <w:tmpl w:val="1E2A8158"/>
    <w:lvl w:ilvl="0" w:tplc="6EFC54B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3" w15:restartNumberingAfterBreak="0">
    <w:nsid w:val="70067156"/>
    <w:multiLevelType w:val="multilevel"/>
    <w:tmpl w:val="6D968A8E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65A29D4"/>
    <w:multiLevelType w:val="hybridMultilevel"/>
    <w:tmpl w:val="1BE8EEE6"/>
    <w:lvl w:ilvl="0" w:tplc="72C8C8C8">
      <w:start w:val="7"/>
      <w:numFmt w:val="decimal"/>
      <w:lvlText w:val="%1."/>
      <w:lvlJc w:val="left"/>
      <w:pPr>
        <w:ind w:left="947" w:hanging="360"/>
      </w:pPr>
      <w:rPr>
        <w:rFonts w:hint="default"/>
        <w:i w:val="0"/>
      </w:rPr>
    </w:lvl>
    <w:lvl w:ilvl="1" w:tplc="2C0A0019" w:tentative="1">
      <w:start w:val="1"/>
      <w:numFmt w:val="lowerLetter"/>
      <w:lvlText w:val="%2."/>
      <w:lvlJc w:val="left"/>
      <w:pPr>
        <w:ind w:left="1667" w:hanging="360"/>
      </w:pPr>
    </w:lvl>
    <w:lvl w:ilvl="2" w:tplc="2C0A001B" w:tentative="1">
      <w:start w:val="1"/>
      <w:numFmt w:val="lowerRoman"/>
      <w:lvlText w:val="%3."/>
      <w:lvlJc w:val="right"/>
      <w:pPr>
        <w:ind w:left="2387" w:hanging="180"/>
      </w:pPr>
    </w:lvl>
    <w:lvl w:ilvl="3" w:tplc="2C0A000F" w:tentative="1">
      <w:start w:val="1"/>
      <w:numFmt w:val="decimal"/>
      <w:lvlText w:val="%4."/>
      <w:lvlJc w:val="left"/>
      <w:pPr>
        <w:ind w:left="3107" w:hanging="360"/>
      </w:pPr>
    </w:lvl>
    <w:lvl w:ilvl="4" w:tplc="2C0A0019" w:tentative="1">
      <w:start w:val="1"/>
      <w:numFmt w:val="lowerLetter"/>
      <w:lvlText w:val="%5."/>
      <w:lvlJc w:val="left"/>
      <w:pPr>
        <w:ind w:left="3827" w:hanging="360"/>
      </w:pPr>
    </w:lvl>
    <w:lvl w:ilvl="5" w:tplc="2C0A001B" w:tentative="1">
      <w:start w:val="1"/>
      <w:numFmt w:val="lowerRoman"/>
      <w:lvlText w:val="%6."/>
      <w:lvlJc w:val="right"/>
      <w:pPr>
        <w:ind w:left="4547" w:hanging="180"/>
      </w:pPr>
    </w:lvl>
    <w:lvl w:ilvl="6" w:tplc="2C0A000F" w:tentative="1">
      <w:start w:val="1"/>
      <w:numFmt w:val="decimal"/>
      <w:lvlText w:val="%7."/>
      <w:lvlJc w:val="left"/>
      <w:pPr>
        <w:ind w:left="5267" w:hanging="360"/>
      </w:pPr>
    </w:lvl>
    <w:lvl w:ilvl="7" w:tplc="2C0A0019" w:tentative="1">
      <w:start w:val="1"/>
      <w:numFmt w:val="lowerLetter"/>
      <w:lvlText w:val="%8."/>
      <w:lvlJc w:val="left"/>
      <w:pPr>
        <w:ind w:left="5987" w:hanging="360"/>
      </w:pPr>
    </w:lvl>
    <w:lvl w:ilvl="8" w:tplc="2C0A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5" w15:restartNumberingAfterBreak="0">
    <w:nsid w:val="77DC1681"/>
    <w:multiLevelType w:val="multilevel"/>
    <w:tmpl w:val="F74A8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9128A5"/>
    <w:multiLevelType w:val="multilevel"/>
    <w:tmpl w:val="E6669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D102240"/>
    <w:multiLevelType w:val="hybridMultilevel"/>
    <w:tmpl w:val="4B22A87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945E4C"/>
    <w:multiLevelType w:val="multilevel"/>
    <w:tmpl w:val="966057D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9" w15:restartNumberingAfterBreak="0">
    <w:nsid w:val="7F7323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95337257">
    <w:abstractNumId w:val="35"/>
  </w:num>
  <w:num w:numId="2" w16cid:durableId="1568152516">
    <w:abstractNumId w:val="36"/>
  </w:num>
  <w:num w:numId="3" w16cid:durableId="1183130993">
    <w:abstractNumId w:val="25"/>
  </w:num>
  <w:num w:numId="4" w16cid:durableId="1839035102">
    <w:abstractNumId w:val="14"/>
  </w:num>
  <w:num w:numId="5" w16cid:durableId="29915005">
    <w:abstractNumId w:val="4"/>
  </w:num>
  <w:num w:numId="6" w16cid:durableId="1691029367">
    <w:abstractNumId w:val="24"/>
  </w:num>
  <w:num w:numId="7" w16cid:durableId="508522843">
    <w:abstractNumId w:val="13"/>
  </w:num>
  <w:num w:numId="8" w16cid:durableId="2099132396">
    <w:abstractNumId w:val="0"/>
  </w:num>
  <w:num w:numId="9" w16cid:durableId="1969965354">
    <w:abstractNumId w:val="26"/>
  </w:num>
  <w:num w:numId="10" w16cid:durableId="321934856">
    <w:abstractNumId w:val="9"/>
  </w:num>
  <w:num w:numId="11" w16cid:durableId="807208019">
    <w:abstractNumId w:val="8"/>
  </w:num>
  <w:num w:numId="12" w16cid:durableId="1233850420">
    <w:abstractNumId w:val="10"/>
  </w:num>
  <w:num w:numId="13" w16cid:durableId="144784828">
    <w:abstractNumId w:val="12"/>
  </w:num>
  <w:num w:numId="14" w16cid:durableId="2244814">
    <w:abstractNumId w:val="19"/>
  </w:num>
  <w:num w:numId="15" w16cid:durableId="1568107582">
    <w:abstractNumId w:val="29"/>
  </w:num>
  <w:num w:numId="16" w16cid:durableId="147863363">
    <w:abstractNumId w:val="31"/>
  </w:num>
  <w:num w:numId="17" w16cid:durableId="2013221636">
    <w:abstractNumId w:val="22"/>
  </w:num>
  <w:num w:numId="18" w16cid:durableId="1725984627">
    <w:abstractNumId w:val="16"/>
  </w:num>
  <w:num w:numId="19" w16cid:durableId="871068059">
    <w:abstractNumId w:val="18"/>
  </w:num>
  <w:num w:numId="20" w16cid:durableId="1688485239">
    <w:abstractNumId w:val="33"/>
  </w:num>
  <w:num w:numId="21" w16cid:durableId="1801073414">
    <w:abstractNumId w:val="2"/>
  </w:num>
  <w:num w:numId="22" w16cid:durableId="1306929426">
    <w:abstractNumId w:val="31"/>
  </w:num>
  <w:num w:numId="23" w16cid:durableId="641498437">
    <w:abstractNumId w:val="18"/>
  </w:num>
  <w:num w:numId="24" w16cid:durableId="1360281516">
    <w:abstractNumId w:val="33"/>
  </w:num>
  <w:num w:numId="25" w16cid:durableId="1815675819">
    <w:abstractNumId w:val="13"/>
  </w:num>
  <w:num w:numId="26" w16cid:durableId="1208445424">
    <w:abstractNumId w:val="14"/>
  </w:num>
  <w:num w:numId="27" w16cid:durableId="1722170326">
    <w:abstractNumId w:val="6"/>
  </w:num>
  <w:num w:numId="28" w16cid:durableId="1498498095">
    <w:abstractNumId w:val="17"/>
  </w:num>
  <w:num w:numId="29" w16cid:durableId="1466004916">
    <w:abstractNumId w:val="5"/>
  </w:num>
  <w:num w:numId="30" w16cid:durableId="1746613192">
    <w:abstractNumId w:val="11"/>
  </w:num>
  <w:num w:numId="31" w16cid:durableId="1637299715">
    <w:abstractNumId w:val="11"/>
  </w:num>
  <w:num w:numId="32" w16cid:durableId="16931924">
    <w:abstractNumId w:val="11"/>
    <w:lvlOverride w:ilvl="0">
      <w:startOverride w:val="3"/>
      <w:lvl w:ilvl="0" w:tplc="10108276">
        <w:start w:val="3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D40EAB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76E4168">
        <w:start w:val="1"/>
        <w:numFmt w:val="lowerRoman"/>
        <w:lvlText w:val="%3."/>
        <w:lvlJc w:val="left"/>
        <w:pPr>
          <w:ind w:left="21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442AB0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08CAFCE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EA4FE10">
        <w:start w:val="1"/>
        <w:numFmt w:val="lowerRoman"/>
        <w:lvlText w:val="%6."/>
        <w:lvlJc w:val="left"/>
        <w:pPr>
          <w:ind w:left="43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E2E9AB0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A94B61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F70A658">
        <w:start w:val="1"/>
        <w:numFmt w:val="lowerRoman"/>
        <w:lvlText w:val="%9."/>
        <w:lvlJc w:val="left"/>
        <w:pPr>
          <w:ind w:left="64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 w16cid:durableId="617493800">
    <w:abstractNumId w:val="1"/>
  </w:num>
  <w:num w:numId="34" w16cid:durableId="1269704659">
    <w:abstractNumId w:val="3"/>
  </w:num>
  <w:num w:numId="35" w16cid:durableId="2083797457">
    <w:abstractNumId w:val="39"/>
  </w:num>
  <w:num w:numId="36" w16cid:durableId="1269312587">
    <w:abstractNumId w:val="21"/>
  </w:num>
  <w:num w:numId="37" w16cid:durableId="1684504188">
    <w:abstractNumId w:val="28"/>
  </w:num>
  <w:num w:numId="38" w16cid:durableId="289097313">
    <w:abstractNumId w:val="32"/>
  </w:num>
  <w:num w:numId="39" w16cid:durableId="653874071">
    <w:abstractNumId w:val="38"/>
  </w:num>
  <w:num w:numId="40" w16cid:durableId="1678733843">
    <w:abstractNumId w:val="30"/>
  </w:num>
  <w:num w:numId="41" w16cid:durableId="1395466202">
    <w:abstractNumId w:val="7"/>
  </w:num>
  <w:num w:numId="42" w16cid:durableId="350109332">
    <w:abstractNumId w:val="23"/>
  </w:num>
  <w:num w:numId="43" w16cid:durableId="1761638138">
    <w:abstractNumId w:val="37"/>
  </w:num>
  <w:num w:numId="44" w16cid:durableId="1602756664">
    <w:abstractNumId w:val="20"/>
  </w:num>
  <w:num w:numId="45" w16cid:durableId="561526448">
    <w:abstractNumId w:val="34"/>
  </w:num>
  <w:num w:numId="46" w16cid:durableId="1392190573">
    <w:abstractNumId w:val="27"/>
  </w:num>
  <w:num w:numId="47" w16cid:durableId="4906769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E5F"/>
    <w:rsid w:val="000115A4"/>
    <w:rsid w:val="00040025"/>
    <w:rsid w:val="000445C7"/>
    <w:rsid w:val="00060469"/>
    <w:rsid w:val="00081B6C"/>
    <w:rsid w:val="00097914"/>
    <w:rsid w:val="000A6FF9"/>
    <w:rsid w:val="001406BA"/>
    <w:rsid w:val="00177AF1"/>
    <w:rsid w:val="001E5147"/>
    <w:rsid w:val="00207CE5"/>
    <w:rsid w:val="002121B4"/>
    <w:rsid w:val="00253A82"/>
    <w:rsid w:val="00275E15"/>
    <w:rsid w:val="0029681F"/>
    <w:rsid w:val="002F5A91"/>
    <w:rsid w:val="00307CBE"/>
    <w:rsid w:val="00325C61"/>
    <w:rsid w:val="003700DD"/>
    <w:rsid w:val="00431DD6"/>
    <w:rsid w:val="00486FB0"/>
    <w:rsid w:val="004A4449"/>
    <w:rsid w:val="004B7E5F"/>
    <w:rsid w:val="004E5151"/>
    <w:rsid w:val="0050756F"/>
    <w:rsid w:val="00566540"/>
    <w:rsid w:val="005970C9"/>
    <w:rsid w:val="005B18BC"/>
    <w:rsid w:val="005C6FAE"/>
    <w:rsid w:val="006010B2"/>
    <w:rsid w:val="00616B51"/>
    <w:rsid w:val="00643ACB"/>
    <w:rsid w:val="006951F3"/>
    <w:rsid w:val="006E5DDF"/>
    <w:rsid w:val="00726FFD"/>
    <w:rsid w:val="00732785"/>
    <w:rsid w:val="00744EB3"/>
    <w:rsid w:val="00765CBA"/>
    <w:rsid w:val="0077256B"/>
    <w:rsid w:val="00790915"/>
    <w:rsid w:val="007C5BBB"/>
    <w:rsid w:val="0081704B"/>
    <w:rsid w:val="0089039F"/>
    <w:rsid w:val="008E21D1"/>
    <w:rsid w:val="00917303"/>
    <w:rsid w:val="00924EE8"/>
    <w:rsid w:val="0093556F"/>
    <w:rsid w:val="00957958"/>
    <w:rsid w:val="009A5A5D"/>
    <w:rsid w:val="009B2D0E"/>
    <w:rsid w:val="00A1376A"/>
    <w:rsid w:val="00A17733"/>
    <w:rsid w:val="00A32C61"/>
    <w:rsid w:val="00A72AE8"/>
    <w:rsid w:val="00A908C8"/>
    <w:rsid w:val="00AC256C"/>
    <w:rsid w:val="00AD32FB"/>
    <w:rsid w:val="00B02FA1"/>
    <w:rsid w:val="00B17EF6"/>
    <w:rsid w:val="00B2115D"/>
    <w:rsid w:val="00BC699C"/>
    <w:rsid w:val="00BD6B43"/>
    <w:rsid w:val="00C32880"/>
    <w:rsid w:val="00C53C5E"/>
    <w:rsid w:val="00C71BDC"/>
    <w:rsid w:val="00C75712"/>
    <w:rsid w:val="00C87CD2"/>
    <w:rsid w:val="00CB3320"/>
    <w:rsid w:val="00D20AC1"/>
    <w:rsid w:val="00D60E80"/>
    <w:rsid w:val="00D653FF"/>
    <w:rsid w:val="00D76D83"/>
    <w:rsid w:val="00D939CE"/>
    <w:rsid w:val="00DA0EE1"/>
    <w:rsid w:val="00E61936"/>
    <w:rsid w:val="00E90129"/>
    <w:rsid w:val="00E94CD9"/>
    <w:rsid w:val="00EE03FB"/>
    <w:rsid w:val="00F210DC"/>
    <w:rsid w:val="00F216E8"/>
    <w:rsid w:val="00F27ABB"/>
    <w:rsid w:val="00F819A5"/>
    <w:rsid w:val="00FA3A2B"/>
    <w:rsid w:val="00FC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8716"/>
  <w15:docId w15:val="{5C467597-88E0-41BD-8629-8683FB36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BBB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0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0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paragraph" w:customStyle="1" w:styleId="CuerpoA">
    <w:name w:val="Cuerpo A"/>
    <w:rsid w:val="00AC25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</w:rPr>
  </w:style>
  <w:style w:type="numbering" w:customStyle="1" w:styleId="Estiloimportado2">
    <w:name w:val="Estilo importado 2"/>
    <w:rsid w:val="00AC256C"/>
    <w:pPr>
      <w:numPr>
        <w:numId w:val="29"/>
      </w:numPr>
    </w:pPr>
  </w:style>
  <w:style w:type="table" w:customStyle="1" w:styleId="TableNormal2">
    <w:name w:val="Table Normal2"/>
    <w:rsid w:val="00A32C61"/>
    <w:pPr>
      <w:pBdr>
        <w:top w:val="nil"/>
        <w:left w:val="nil"/>
        <w:bottom w:val="nil"/>
        <w:right w:val="nil"/>
        <w:between w:val="nil"/>
        <w:bar w:val="nil"/>
      </w:pBdr>
      <w:ind w:firstLine="0"/>
      <w:jc w:val="left"/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044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lmendra@gmail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fi\Downloads\2023_ISW_Segundo_Parcial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A82A17B-1D38-4DDE-A7C0-8C870ED9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2023_ISW_Segundo_Parcial_Template.dotx</Template>
  <TotalTime>2338</TotalTime>
  <Pages>6</Pages>
  <Words>954</Words>
  <Characters>5248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Delfina Dionisio</dc:creator>
  <cp:lastModifiedBy>Delfina Dionisio</cp:lastModifiedBy>
  <cp:revision>1</cp:revision>
  <dcterms:created xsi:type="dcterms:W3CDTF">2023-10-27T21:39:00Z</dcterms:created>
  <dcterms:modified xsi:type="dcterms:W3CDTF">2023-10-29T22:19:00Z</dcterms:modified>
</cp:coreProperties>
</file>