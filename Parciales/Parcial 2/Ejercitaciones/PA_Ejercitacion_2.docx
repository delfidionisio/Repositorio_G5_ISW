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4C8E17F0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42BD3289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6F4887C9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28758F22" w14:textId="77777777" w:rsidTr="00325C61">
        <w:tc>
          <w:tcPr>
            <w:tcW w:w="7735" w:type="dxa"/>
            <w:vMerge/>
          </w:tcPr>
          <w:p w14:paraId="02393E03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690CBB2D" w14:textId="77777777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Pr="0077256B">
              <w:rPr>
                <w:rFonts w:cs="Calibri Light"/>
              </w:rPr>
              <w:tab/>
              <w:t xml:space="preserve"> 4K4</w:t>
            </w:r>
          </w:p>
        </w:tc>
      </w:tr>
    </w:tbl>
    <w:p w14:paraId="4100D767" w14:textId="77777777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 xml:space="preserve">   ____________________________________________</w:t>
      </w:r>
      <w:r w:rsidR="00726FFD">
        <w:rPr>
          <w:rFonts w:ascii="Calibri Light" w:hAnsi="Calibri Light" w:cs="Calibri Light"/>
          <w:color w:val="4F81BD"/>
          <w:sz w:val="24"/>
          <w:szCs w:val="24"/>
        </w:rPr>
        <w:t>Tema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>:____________</w:t>
      </w:r>
    </w:p>
    <w:p w14:paraId="58547244" w14:textId="77777777" w:rsidR="00957958" w:rsidRPr="0077256B" w:rsidRDefault="00957958">
      <w:pPr>
        <w:ind w:firstLine="0"/>
        <w:rPr>
          <w:rFonts w:cs="Calibri Light"/>
        </w:rPr>
      </w:pPr>
    </w:p>
    <w:p w14:paraId="3AB09177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tbl>
      <w:tblPr>
        <w:tblStyle w:val="TableNormal1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66AC1D9C" w14:textId="77777777" w:rsidTr="00C53C5E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95840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56CF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E0895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2B401571" w14:textId="77777777" w:rsidTr="00C53C5E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CF92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1BE38D6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6C132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  <w:p w14:paraId="54835E33" w14:textId="5D57783E" w:rsidR="00495A48" w:rsidRPr="00AC3E20" w:rsidRDefault="00495A48" w:rsidP="00495A48">
            <w:pPr>
              <w:rPr>
                <w:b/>
                <w:bCs/>
                <w:lang w:val="es-ES_tradnl"/>
              </w:rPr>
            </w:pPr>
            <w:r w:rsidRPr="00AC3E20">
              <w:rPr>
                <w:b/>
                <w:bCs/>
                <w:lang w:val="es-ES_tradnl"/>
              </w:rPr>
              <w:t>Tipo de carga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0D3DCA" w14:textId="3257AFF5" w:rsidR="00726FFD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 xml:space="preserve">Tipo de carga seleccionada (Documentación </w:t>
            </w:r>
          </w:p>
          <w:p w14:paraId="1B55DC29" w14:textId="3F03B234" w:rsidR="00495A48" w:rsidRDefault="00495A48" w:rsidP="00950F68">
            <w:pPr>
              <w:rPr>
                <w:lang w:val="es-US"/>
              </w:rPr>
            </w:pPr>
            <w:r>
              <w:rPr>
                <w:lang w:val="es-US"/>
              </w:rPr>
              <w:t>Paquete</w:t>
            </w:r>
          </w:p>
          <w:p w14:paraId="220043A5" w14:textId="69692DB1" w:rsidR="00495A48" w:rsidRDefault="00495A48" w:rsidP="00950F68">
            <w:pPr>
              <w:rPr>
                <w:lang w:val="es-US"/>
              </w:rPr>
            </w:pPr>
            <w:r>
              <w:rPr>
                <w:lang w:val="es-US"/>
              </w:rPr>
              <w:t>Granos</w:t>
            </w:r>
          </w:p>
          <w:p w14:paraId="4EC1B5AD" w14:textId="3B2A3163" w:rsidR="00495A48" w:rsidRPr="00E103E3" w:rsidRDefault="00495A48" w:rsidP="00950F68">
            <w:pPr>
              <w:rPr>
                <w:lang w:val="es-US"/>
              </w:rPr>
            </w:pPr>
            <w:r>
              <w:rPr>
                <w:lang w:val="es-US"/>
              </w:rPr>
              <w:t>Hacienda)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637DF1" w14:textId="28E1FF6B" w:rsidR="00726FFD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Tipo de carga no seleccionada</w:t>
            </w:r>
          </w:p>
        </w:tc>
      </w:tr>
      <w:tr w:rsidR="00726FFD" w:rsidRPr="006A22F7" w14:paraId="0ED7D91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AE00" w14:textId="77777777" w:rsidR="00726FFD" w:rsidRDefault="00495A48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Calle y numero</w:t>
            </w:r>
          </w:p>
          <w:p w14:paraId="03B54047" w14:textId="45E747A3" w:rsidR="002E35F4" w:rsidRPr="008E21D1" w:rsidRDefault="002E35F4" w:rsidP="00950F68">
            <w:pPr>
              <w:pStyle w:val="Cuerp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Van separados?</w:t>
            </w:r>
            <w:proofErr w:type="gramEnd"/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8AC647B" w14:textId="088A897B" w:rsidR="00726FFD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 xml:space="preserve">Calle y numero en formato alfanumérico que exista en la </w:t>
            </w:r>
            <w:r w:rsidR="0008422A" w:rsidRPr="002C4A41">
              <w:rPr>
                <w:lang w:val="es-US"/>
              </w:rPr>
              <w:t>localidad seleccionada</w:t>
            </w:r>
          </w:p>
          <w:p w14:paraId="5B6FA7AD" w14:textId="071A2271" w:rsidR="00495A48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S/N si corresponde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0A262D7" w14:textId="27C1100A" w:rsidR="00726FFD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Calle y número no ingresado</w:t>
            </w:r>
          </w:p>
          <w:p w14:paraId="0E4573C5" w14:textId="2306BF6C" w:rsidR="00495A48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 xml:space="preserve">Calle y numero sin formato </w:t>
            </w:r>
          </w:p>
          <w:p w14:paraId="4A196080" w14:textId="3419685E" w:rsidR="00495A48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Calle y número inexistente en la ciudad seleccionada</w:t>
            </w:r>
          </w:p>
          <w:p w14:paraId="6580876A" w14:textId="7F58E290" w:rsidR="00495A48" w:rsidRDefault="00495A48" w:rsidP="00950F68">
            <w:pPr>
              <w:rPr>
                <w:lang w:val="es-US"/>
              </w:rPr>
            </w:pPr>
          </w:p>
        </w:tc>
      </w:tr>
      <w:tr w:rsidR="00726FFD" w:rsidRPr="006A22F7" w14:paraId="223A3FD0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318D" w14:textId="77777777" w:rsidR="00726FFD" w:rsidRDefault="00495A48" w:rsidP="002E35F4">
            <w:pPr>
              <w:pStyle w:val="Cuerpo"/>
              <w:tabs>
                <w:tab w:val="right" w:pos="1949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localidad </w:t>
            </w:r>
            <w:r w:rsidR="002E35F4">
              <w:rPr>
                <w:b/>
                <w:bCs/>
              </w:rPr>
              <w:tab/>
            </w:r>
          </w:p>
          <w:p w14:paraId="09B0B45B" w14:textId="55C209E3" w:rsidR="002E35F4" w:rsidRPr="008E21D1" w:rsidRDefault="002E35F4" w:rsidP="002E35F4">
            <w:pPr>
              <w:pStyle w:val="Cuerpo"/>
              <w:tabs>
                <w:tab w:val="right" w:pos="1949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esto va n por </w:t>
            </w:r>
            <w:proofErr w:type="spellStart"/>
            <w:r>
              <w:rPr>
                <w:b/>
                <w:bCs/>
              </w:rPr>
              <w:t>seperado</w:t>
            </w:r>
            <w:proofErr w:type="spellEnd"/>
            <w:r>
              <w:rPr>
                <w:b/>
                <w:bCs/>
              </w:rPr>
              <w:t xml:space="preserve"> sin retiro o entrega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03CED7" w14:textId="3B401E7B" w:rsidR="00726FFD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Localidad que exista en la provincia ingresada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70A5115" w14:textId="349BB632" w:rsidR="00726FFD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Localidad no ingresada</w:t>
            </w:r>
          </w:p>
          <w:p w14:paraId="67F79A7B" w14:textId="46564DE7" w:rsidR="00495A48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Localidad inexistente en esa provincia</w:t>
            </w:r>
          </w:p>
          <w:p w14:paraId="3C22E865" w14:textId="4B673FA2" w:rsidR="00495A48" w:rsidRDefault="00495A48" w:rsidP="00950F68">
            <w:pPr>
              <w:rPr>
                <w:lang w:val="es-US"/>
              </w:rPr>
            </w:pPr>
          </w:p>
        </w:tc>
      </w:tr>
      <w:tr w:rsidR="00726FFD" w:rsidRPr="006A22F7" w14:paraId="76E3F97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CF3A" w14:textId="448CE6BC" w:rsidR="00726FFD" w:rsidRPr="008E21D1" w:rsidRDefault="00495A48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Provincia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050B48B" w14:textId="101CD469" w:rsidR="00726FFD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Provincia válida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45C080" w14:textId="5C123B6A" w:rsidR="00726FFD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Provincia no ingresada</w:t>
            </w:r>
          </w:p>
          <w:p w14:paraId="132B157C" w14:textId="54BB54D3" w:rsidR="00495A48" w:rsidRPr="002C4A41" w:rsidRDefault="00495A48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 xml:space="preserve">Provincia inexistente </w:t>
            </w:r>
          </w:p>
        </w:tc>
      </w:tr>
      <w:tr w:rsidR="00726FFD" w:rsidRPr="006A22F7" w14:paraId="59347A95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6CFCF" w14:textId="296C99C5" w:rsidR="00726FFD" w:rsidRPr="008E21D1" w:rsidRDefault="00CB559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8A573E" w14:textId="52DF4449" w:rsidR="00726FFD" w:rsidRPr="002C4A41" w:rsidRDefault="00CB559E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Referencia vacía</w:t>
            </w:r>
          </w:p>
          <w:p w14:paraId="0BBEEFE0" w14:textId="0FF8F56E" w:rsidR="00CB559E" w:rsidRPr="002C4A41" w:rsidRDefault="00CB559E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Referencia de hasta 256 caracteres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051647" w14:textId="6E08E6F6" w:rsidR="00726FFD" w:rsidRPr="002C4A41" w:rsidRDefault="00CB559E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Referencia de más de 256 caracteres</w:t>
            </w:r>
          </w:p>
        </w:tc>
      </w:tr>
      <w:tr w:rsidR="00726FFD" w:rsidRPr="006A22F7" w14:paraId="2A5FA4F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F8955" w14:textId="3507C101" w:rsidR="00726FFD" w:rsidRPr="008E21D1" w:rsidRDefault="00CB559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Fecha de retiro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546E99" w14:textId="240C4F22" w:rsidR="00726FFD" w:rsidRPr="002C4A41" w:rsidRDefault="00CB559E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Fecha de retiro seleccionada mayor o igual a la actual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E1D9DA6" w14:textId="25EEC200" w:rsidR="00726FFD" w:rsidRPr="002C4A41" w:rsidRDefault="00CB559E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Fecha de retiro no seleccionada</w:t>
            </w:r>
          </w:p>
          <w:p w14:paraId="6523D2EC" w14:textId="122B82B4" w:rsidR="00CB559E" w:rsidRPr="002C4A41" w:rsidRDefault="00CB559E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Fecha de retiro menor a la actual</w:t>
            </w:r>
          </w:p>
        </w:tc>
      </w:tr>
      <w:tr w:rsidR="00726FFD" w:rsidRPr="006A22F7" w14:paraId="21DC52E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77909" w14:textId="73542953" w:rsidR="00726FFD" w:rsidRPr="008E21D1" w:rsidRDefault="00CB559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Fecha de entrega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FB0CAE" w14:textId="28E3946C" w:rsidR="00CB559E" w:rsidRPr="002C4A41" w:rsidRDefault="00CB559E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Fecha de entrega seleccionada mayor o igual a la actual y mayor o igual a la fecha de retiro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028AB87" w14:textId="63277599" w:rsidR="00726FFD" w:rsidRPr="002C4A41" w:rsidRDefault="00CB559E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Fecha de entrega no seleccionada</w:t>
            </w:r>
          </w:p>
          <w:p w14:paraId="0C227B2E" w14:textId="0D8E8D69" w:rsidR="00CB559E" w:rsidRPr="002C4A41" w:rsidRDefault="00CB559E" w:rsidP="002C4A41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2C4A41">
              <w:rPr>
                <w:lang w:val="es-US"/>
              </w:rPr>
              <w:t>Fecha de entrega menor a la fecha actual o menor a la fecha de retiro</w:t>
            </w:r>
          </w:p>
        </w:tc>
      </w:tr>
      <w:tr w:rsidR="00726FFD" w:rsidRPr="006A22F7" w14:paraId="6DD1FA72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439F0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C0F6881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628FF2C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A7CE5DA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1E1D9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0C2142E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8CF417" w14:textId="77777777" w:rsidR="00726FFD" w:rsidRDefault="00726FFD" w:rsidP="00726FFD">
            <w:pPr>
              <w:ind w:firstLine="0"/>
              <w:rPr>
                <w:lang w:val="es-US"/>
              </w:rPr>
            </w:pPr>
          </w:p>
        </w:tc>
      </w:tr>
      <w:tr w:rsidR="00726FFD" w:rsidRPr="006A22F7" w14:paraId="01846C9A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AD1B0" w14:textId="0B4B248B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9AF938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57C098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304DEFF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A34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DF987D0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DC2394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170050D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C5CE8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84F943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C5B5608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CB559E" w:rsidRPr="006A22F7" w14:paraId="165300B9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BA" w14:textId="77777777" w:rsidR="00CB559E" w:rsidRPr="008E21D1" w:rsidRDefault="00CB559E" w:rsidP="00CB559E">
            <w:pPr>
              <w:pStyle w:val="Cuerpo"/>
              <w:ind w:firstLine="0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6330F8" w14:textId="77777777" w:rsidR="00CB559E" w:rsidRDefault="00CB559E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A5A53F1" w14:textId="77777777" w:rsidR="00CB559E" w:rsidRDefault="00CB559E" w:rsidP="00950F68">
            <w:pPr>
              <w:rPr>
                <w:lang w:val="es-US"/>
              </w:rPr>
            </w:pPr>
          </w:p>
        </w:tc>
      </w:tr>
    </w:tbl>
    <w:p w14:paraId="02292896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1E2649C2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C0FD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08422A" w:rsidRPr="00E103E3" w14:paraId="60DF3CE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86985" w14:textId="55115A21" w:rsidR="0008422A" w:rsidRPr="00E103E3" w:rsidRDefault="0008422A" w:rsidP="0008422A">
            <w:r>
              <w:t>Pedido publicado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24D837" w14:textId="25A43AC7" w:rsidR="0008422A" w:rsidRPr="00E103E3" w:rsidRDefault="0008422A" w:rsidP="0008422A">
            <w:r>
              <w:t xml:space="preserve">Notificación a todos los transportistas cuya zona de cobertura cubra la localidad de retiro informando un nuevo pedido de envío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8877D50" w14:textId="2BBC8B5D" w:rsidR="0008422A" w:rsidRPr="00E103E3" w:rsidRDefault="0008422A" w:rsidP="0008422A">
            <w:r>
              <w:t>Mensaje de error informando que no se seleccion</w:t>
            </w:r>
            <w:r>
              <w:t>ó</w:t>
            </w:r>
            <w:r>
              <w:t xml:space="preserve"> tipo de carga</w:t>
            </w:r>
          </w:p>
        </w:tc>
      </w:tr>
      <w:tr w:rsidR="0008422A" w:rsidRPr="00E103E3" w14:paraId="188EA46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057C3" w14:textId="2C0C56B4" w:rsidR="0008422A" w:rsidRPr="00E103E3" w:rsidRDefault="0008422A" w:rsidP="0008422A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A3B89F" w14:textId="4DCC64FE" w:rsidR="0008422A" w:rsidRPr="00E103E3" w:rsidRDefault="0008422A" w:rsidP="0008422A">
            <w:r>
              <w:t xml:space="preserve">Email </w:t>
            </w:r>
            <w:r>
              <w:t>a todos los transportistas cuya zona de cobertura cubra la localidad de retiro</w:t>
            </w:r>
            <w:r>
              <w:t xml:space="preserve"> informando un nuevo pedido de envío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EE6B14" w14:textId="7DE83D36" w:rsidR="0008422A" w:rsidRPr="00E103E3" w:rsidRDefault="0008422A" w:rsidP="0008422A">
            <w:r>
              <w:t>Mensaje de error informando calle y número no ingresado</w:t>
            </w:r>
          </w:p>
        </w:tc>
      </w:tr>
      <w:tr w:rsidR="0008422A" w:rsidRPr="00E103E3" w14:paraId="628E37B1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5B77F" w14:textId="66BB22D9" w:rsidR="0008422A" w:rsidRPr="00E103E3" w:rsidRDefault="0008422A" w:rsidP="0008422A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9D3FD5" w14:textId="1F98F285" w:rsidR="0008422A" w:rsidRPr="00E103E3" w:rsidRDefault="0008422A" w:rsidP="0008422A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812FBC" w14:textId="77777777" w:rsidR="0008422A" w:rsidRDefault="0008422A" w:rsidP="0008422A">
            <w:r>
              <w:t>Mensaje de error informando calle y numero sin formato</w:t>
            </w:r>
          </w:p>
          <w:p w14:paraId="6FA686CC" w14:textId="6A6911D3" w:rsidR="0008422A" w:rsidRPr="00E103E3" w:rsidRDefault="0008422A" w:rsidP="0008422A"/>
        </w:tc>
      </w:tr>
      <w:tr w:rsidR="0008422A" w:rsidRPr="00E103E3" w14:paraId="0A164094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B7D9C" w14:textId="77777777" w:rsidR="0008422A" w:rsidRPr="00E103E3" w:rsidRDefault="0008422A" w:rsidP="0008422A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0E8A43" w14:textId="77777777" w:rsidR="0008422A" w:rsidRPr="00E103E3" w:rsidRDefault="0008422A" w:rsidP="0008422A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BDAF5D9" w14:textId="64112785" w:rsidR="0008422A" w:rsidRPr="00E103E3" w:rsidRDefault="0008422A" w:rsidP="0008422A">
            <w:r>
              <w:t>Mensaje de error informando calle y numero inexistente en le ciudad ingresada</w:t>
            </w:r>
          </w:p>
        </w:tc>
      </w:tr>
      <w:tr w:rsidR="0008422A" w:rsidRPr="00E103E3" w14:paraId="09D97BFD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830D4" w14:textId="77777777" w:rsidR="0008422A" w:rsidRPr="00E103E3" w:rsidRDefault="0008422A" w:rsidP="0008422A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35FE4C" w14:textId="77777777" w:rsidR="0008422A" w:rsidRPr="00E103E3" w:rsidRDefault="0008422A" w:rsidP="0008422A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6975D0" w14:textId="0AFCD019" w:rsidR="0008422A" w:rsidRPr="00E103E3" w:rsidRDefault="0008422A" w:rsidP="0008422A"/>
        </w:tc>
      </w:tr>
      <w:tr w:rsidR="0008422A" w:rsidRPr="00E103E3" w14:paraId="3F0F493D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6110" w14:textId="77777777" w:rsidR="0008422A" w:rsidRPr="00E103E3" w:rsidRDefault="0008422A" w:rsidP="0008422A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3769FF2" w14:textId="77777777" w:rsidR="0008422A" w:rsidRPr="00E103E3" w:rsidRDefault="0008422A" w:rsidP="0008422A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8E2C794" w14:textId="654D1477" w:rsidR="0008422A" w:rsidRPr="00E103E3" w:rsidRDefault="0008422A" w:rsidP="0008422A"/>
        </w:tc>
      </w:tr>
      <w:tr w:rsidR="0008422A" w:rsidRPr="00E103E3" w14:paraId="3269F331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98625" w14:textId="77777777" w:rsidR="0008422A" w:rsidRPr="00E103E3" w:rsidRDefault="0008422A" w:rsidP="0008422A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1C233D" w14:textId="77777777" w:rsidR="0008422A" w:rsidRPr="00E103E3" w:rsidRDefault="0008422A" w:rsidP="0008422A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780C748" w14:textId="77777777" w:rsidR="0008422A" w:rsidRPr="00E103E3" w:rsidRDefault="0008422A" w:rsidP="0008422A"/>
        </w:tc>
      </w:tr>
      <w:tr w:rsidR="0008422A" w:rsidRPr="00E103E3" w14:paraId="2288228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37711" w14:textId="77777777" w:rsidR="0008422A" w:rsidRPr="00E103E3" w:rsidRDefault="0008422A" w:rsidP="0008422A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B1B9FF8" w14:textId="77777777" w:rsidR="0008422A" w:rsidRPr="00E103E3" w:rsidRDefault="0008422A" w:rsidP="0008422A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D4A9F0" w14:textId="77777777" w:rsidR="0008422A" w:rsidRPr="00E103E3" w:rsidRDefault="0008422A" w:rsidP="0008422A"/>
        </w:tc>
      </w:tr>
      <w:tr w:rsidR="0008422A" w:rsidRPr="00E103E3" w14:paraId="504A7F79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21DD7" w14:textId="77777777" w:rsidR="0008422A" w:rsidRPr="00E103E3" w:rsidRDefault="0008422A" w:rsidP="0008422A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5F97CB" w14:textId="77777777" w:rsidR="0008422A" w:rsidRPr="00E103E3" w:rsidRDefault="0008422A" w:rsidP="0008422A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4F4D04" w14:textId="77777777" w:rsidR="0008422A" w:rsidRPr="00E103E3" w:rsidRDefault="0008422A" w:rsidP="0008422A"/>
        </w:tc>
      </w:tr>
      <w:tr w:rsidR="0008422A" w:rsidRPr="00E103E3" w14:paraId="79AC939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929E2" w14:textId="77777777" w:rsidR="0008422A" w:rsidRPr="00E103E3" w:rsidRDefault="0008422A" w:rsidP="0008422A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98B6A4" w14:textId="77777777" w:rsidR="0008422A" w:rsidRPr="00E103E3" w:rsidRDefault="0008422A" w:rsidP="0008422A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A38EDE" w14:textId="77777777" w:rsidR="0008422A" w:rsidRPr="00E103E3" w:rsidRDefault="0008422A" w:rsidP="0008422A"/>
        </w:tc>
      </w:tr>
      <w:tr w:rsidR="0008422A" w:rsidRPr="00E103E3" w14:paraId="0989EA86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709DB" w14:textId="77777777" w:rsidR="0008422A" w:rsidRPr="00E103E3" w:rsidRDefault="0008422A" w:rsidP="0008422A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F31F617" w14:textId="77777777" w:rsidR="0008422A" w:rsidRPr="00E103E3" w:rsidRDefault="0008422A" w:rsidP="0008422A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ABAC0FA" w14:textId="77777777" w:rsidR="0008422A" w:rsidRPr="00E103E3" w:rsidRDefault="0008422A" w:rsidP="0008422A"/>
        </w:tc>
      </w:tr>
      <w:tr w:rsidR="0008422A" w:rsidRPr="00E103E3" w14:paraId="0A93B0DB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D6E6" w14:textId="77777777" w:rsidR="0008422A" w:rsidRPr="00E103E3" w:rsidRDefault="0008422A" w:rsidP="0008422A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9EDC38" w14:textId="77777777" w:rsidR="0008422A" w:rsidRPr="00E103E3" w:rsidRDefault="0008422A" w:rsidP="0008422A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B731FB1" w14:textId="77777777" w:rsidR="0008422A" w:rsidRPr="00E103E3" w:rsidRDefault="0008422A" w:rsidP="0008422A"/>
        </w:tc>
      </w:tr>
    </w:tbl>
    <w:p w14:paraId="5EF4763B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6368A9DF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4149B431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p w14:paraId="43929005" w14:textId="77777777" w:rsidR="006010B2" w:rsidRDefault="006010B2">
      <w:pPr>
        <w:rPr>
          <w:rFonts w:cs="Calibri Light"/>
          <w:b/>
          <w:color w:val="000000"/>
          <w:highlight w:val="yellow"/>
        </w:rPr>
      </w:pPr>
    </w:p>
    <w:tbl>
      <w:tblPr>
        <w:tblW w:w="1535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6131"/>
        <w:gridCol w:w="4520"/>
        <w:gridCol w:w="1417"/>
        <w:gridCol w:w="1740"/>
      </w:tblGrid>
      <w:tr w:rsidR="00C53C5E" w14:paraId="357753DA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BEFF2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CP</w:t>
            </w:r>
          </w:p>
        </w:tc>
        <w:tc>
          <w:tcPr>
            <w:tcW w:w="1065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118D7" w14:textId="737FD40E" w:rsidR="00C53C5E" w:rsidRDefault="0008422A" w:rsidP="00273728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Realizar pedido de envío con fechas validas. </w:t>
            </w:r>
          </w:p>
        </w:tc>
        <w:tc>
          <w:tcPr>
            <w:tcW w:w="14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2C899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174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65CEA" w14:textId="3F8FB421" w:rsidR="00C53C5E" w:rsidRDefault="002C4A41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Alta </w:t>
            </w:r>
          </w:p>
        </w:tc>
      </w:tr>
      <w:tr w:rsidR="002C4A41" w14:paraId="5A49EDBA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899AD" w14:textId="77777777" w:rsidR="002C4A41" w:rsidRDefault="002C4A41" w:rsidP="002C4A41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Clases de Equivalencias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C66A0" w14:textId="4A702A79" w:rsidR="002C4A41" w:rsidRDefault="002C4A41" w:rsidP="002C4A41">
            <w:pPr>
              <w:ind w:firstLine="0"/>
              <w:jc w:val="left"/>
              <w:rPr>
                <w:b/>
                <w:color w:val="000000"/>
              </w:rPr>
            </w:pPr>
            <w:r>
              <w:rPr>
                <w:i/>
                <w:iCs/>
              </w:rPr>
              <w:t>1, 3, 8, 11, 14, 17, 20</w:t>
            </w:r>
          </w:p>
        </w:tc>
      </w:tr>
      <w:tr w:rsidR="002C4A41" w14:paraId="2A89CD43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1DE19" w14:textId="77777777" w:rsidR="002C4A41" w:rsidRDefault="002C4A41" w:rsidP="002C4A41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152A2" w14:textId="571CE97F" w:rsidR="002C4A41" w:rsidRDefault="002C4A41" w:rsidP="002C4A41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Usuario</w:t>
            </w:r>
            <w:r w:rsidR="003D2BD7">
              <w:rPr>
                <w:i/>
                <w:iCs/>
              </w:rPr>
              <w:t xml:space="preserve"> “Pau”</w:t>
            </w:r>
            <w:r>
              <w:rPr>
                <w:i/>
                <w:iCs/>
              </w:rPr>
              <w:t xml:space="preserve"> logueado</w:t>
            </w:r>
          </w:p>
          <w:p w14:paraId="55A00E41" w14:textId="4C45930D" w:rsidR="002C4A41" w:rsidRDefault="002C4A41" w:rsidP="002C4A41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>
              <w:rPr>
                <w:i/>
                <w:iCs/>
              </w:rPr>
              <w:t>ransport</w:t>
            </w:r>
            <w:r>
              <w:rPr>
                <w:i/>
                <w:iCs/>
              </w:rPr>
              <w:t>ista</w:t>
            </w:r>
            <w:r w:rsidR="003D2BD7">
              <w:rPr>
                <w:i/>
                <w:iCs/>
              </w:rPr>
              <w:t xml:space="preserve"> Pau</w:t>
            </w:r>
            <w:r>
              <w:rPr>
                <w:i/>
                <w:iCs/>
              </w:rPr>
              <w:t xml:space="preserve"> debe tener</w:t>
            </w:r>
            <w:r>
              <w:rPr>
                <w:i/>
                <w:iCs/>
              </w:rPr>
              <w:t xml:space="preserve"> la localidad de dirección de retiro en su zona de cobertura</w:t>
            </w:r>
          </w:p>
          <w:p w14:paraId="1114283A" w14:textId="3FC59F69" w:rsidR="003D2BD7" w:rsidRPr="003D2BD7" w:rsidRDefault="003D2BD7" w:rsidP="002C4A41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lang w:val="es-AR"/>
              </w:rPr>
            </w:pPr>
            <w:r w:rsidRPr="003D2BD7">
              <w:rPr>
                <w:i/>
                <w:iCs/>
                <w:lang w:val="es-AR"/>
              </w:rPr>
              <w:t xml:space="preserve">El mail </w:t>
            </w:r>
            <w:hyperlink r:id="rId13" w:history="1">
              <w:r w:rsidRPr="003D2BD7">
                <w:rPr>
                  <w:rStyle w:val="Hipervnculo"/>
                  <w:i/>
                  <w:iCs/>
                  <w:lang w:val="es-AR"/>
                </w:rPr>
                <w:t>pau@hotmail.com</w:t>
              </w:r>
            </w:hyperlink>
            <w:r w:rsidRPr="003D2BD7">
              <w:rPr>
                <w:i/>
                <w:iCs/>
                <w:lang w:val="es-AR"/>
              </w:rPr>
              <w:t xml:space="preserve"> cor</w:t>
            </w:r>
            <w:r>
              <w:rPr>
                <w:i/>
                <w:iCs/>
                <w:lang w:val="es-AR"/>
              </w:rPr>
              <w:t xml:space="preserve">responde al transportista logueado. </w:t>
            </w:r>
          </w:p>
          <w:p w14:paraId="6463A0A9" w14:textId="77777777" w:rsidR="002C4A41" w:rsidRDefault="00C80281" w:rsidP="002C4A41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La fecha actual corresponde con la fecha del sistema, es decir 26/10/2023</w:t>
            </w:r>
          </w:p>
          <w:p w14:paraId="4E5F7A6A" w14:textId="77777777" w:rsidR="00C80281" w:rsidRDefault="00C80281" w:rsidP="002C4A41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El tipo de carga “documentación” esta cargado en el sistema</w:t>
            </w:r>
          </w:p>
          <w:p w14:paraId="7700F752" w14:textId="1E27D2A1" w:rsidR="00C80281" w:rsidRDefault="00C80281" w:rsidP="00C80281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La calle “Bernis 2789” pertenece a la localidad “Córdoba”</w:t>
            </w:r>
          </w:p>
          <w:p w14:paraId="7952EA93" w14:textId="77777777" w:rsidR="00C80281" w:rsidRDefault="00C80281" w:rsidP="00C80281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La localidad “Córdoba” </w:t>
            </w:r>
            <w:r w:rsidR="003D2BD7">
              <w:rPr>
                <w:i/>
                <w:iCs/>
              </w:rPr>
              <w:t>pertenece a la provincia “Córdoba”</w:t>
            </w:r>
          </w:p>
          <w:p w14:paraId="512243A4" w14:textId="5267843B" w:rsidR="003D2BD7" w:rsidRPr="003D2BD7" w:rsidRDefault="003D2BD7" w:rsidP="003D2BD7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La calle “Gauss 4705” pertenece a la localidad “Córdoba”</w:t>
            </w:r>
          </w:p>
        </w:tc>
      </w:tr>
      <w:tr w:rsidR="002C4A41" w14:paraId="39AFA19E" w14:textId="77777777" w:rsidTr="00273728">
        <w:trPr>
          <w:trHeight w:val="233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43F49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b/>
                <w:color w:val="000000"/>
              </w:rPr>
              <w:t>Pasos</w:t>
            </w: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C92FB" w14:textId="77777777" w:rsidR="002C4A41" w:rsidRDefault="002C4A41" w:rsidP="002C4A4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2C4A41" w14:paraId="1A668EFB" w14:textId="77777777" w:rsidTr="00273728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7FC99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6023705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E05B8EC" w14:textId="24998149" w:rsidR="002C4A41" w:rsidRDefault="002C4A41" w:rsidP="002C4A4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romy selecciona la opción publicar pedido de </w:t>
            </w:r>
            <w:r w:rsidR="00C80281">
              <w:t>envió</w:t>
            </w:r>
          </w:p>
          <w:p w14:paraId="7F3C7EA0" w14:textId="4091AE02" w:rsidR="002C4A41" w:rsidRDefault="002C4A41" w:rsidP="002C4A4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romy selecciona el tipo de carga: documentación</w:t>
            </w:r>
          </w:p>
          <w:p w14:paraId="2D718691" w14:textId="3E3AB024" w:rsidR="002C4A41" w:rsidRDefault="002C4A41" w:rsidP="002C4A4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romy</w:t>
            </w:r>
            <w:r>
              <w:t xml:space="preserve"> ingresa el domicilio de retiro calle y numero: bernis 2789</w:t>
            </w:r>
          </w:p>
          <w:p w14:paraId="20826B6B" w14:textId="47C98543" w:rsidR="002C4A41" w:rsidRDefault="002C4A41" w:rsidP="002C4A4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romy</w:t>
            </w:r>
            <w:r>
              <w:t xml:space="preserve"> ingresa la localidad: </w:t>
            </w:r>
            <w:r w:rsidR="00C80281">
              <w:t>Córdoba</w:t>
            </w:r>
          </w:p>
          <w:p w14:paraId="4AD89A47" w14:textId="36F1DF88" w:rsidR="002C4A41" w:rsidRDefault="002C4A41" w:rsidP="002C4A4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romy</w:t>
            </w:r>
            <w:r>
              <w:t xml:space="preserve"> ingresa la provincia: </w:t>
            </w:r>
            <w:r w:rsidR="00C80281">
              <w:t>Córdoba</w:t>
            </w:r>
          </w:p>
          <w:p w14:paraId="55597ABA" w14:textId="78DFCCBC" w:rsidR="002C4A41" w:rsidRDefault="002C4A41" w:rsidP="002C4A4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romy</w:t>
            </w:r>
            <w:r>
              <w:t xml:space="preserve"> selecciona fecha de retiro: 26/10/2023</w:t>
            </w:r>
          </w:p>
          <w:p w14:paraId="1C09C055" w14:textId="41AA0CD8" w:rsidR="002C4A41" w:rsidRDefault="002C4A41" w:rsidP="002C4A4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romy</w:t>
            </w:r>
            <w:r>
              <w:t xml:space="preserve"> ingresa el domicilio de entrega calle y numero: gauss 4705</w:t>
            </w:r>
          </w:p>
          <w:p w14:paraId="6971AA56" w14:textId="7A0E78B9" w:rsidR="002C4A41" w:rsidRDefault="002C4A41" w:rsidP="002C4A4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romy</w:t>
            </w:r>
            <w:r>
              <w:t xml:space="preserve"> ingresa localidad de entrega: </w:t>
            </w:r>
            <w:r w:rsidR="00C80281">
              <w:t>Córdoba</w:t>
            </w:r>
          </w:p>
          <w:p w14:paraId="64B95F50" w14:textId="561B99C4" w:rsidR="002C4A41" w:rsidRDefault="002C4A41" w:rsidP="002C4A4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romy</w:t>
            </w:r>
            <w:r>
              <w:t xml:space="preserve"> ingresa provincia de entrega: </w:t>
            </w:r>
            <w:r w:rsidR="00C80281">
              <w:t>Córdoba</w:t>
            </w:r>
          </w:p>
          <w:p w14:paraId="741A3BB5" w14:textId="5B6E4985" w:rsidR="002C4A41" w:rsidRDefault="002C4A41" w:rsidP="002C4A4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romy</w:t>
            </w:r>
            <w:r>
              <w:t xml:space="preserve"> selecciona la fecha de entrega: 27/10/2023</w:t>
            </w:r>
          </w:p>
          <w:p w14:paraId="4C94042F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  <w:p w14:paraId="65715FBB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9726EE9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615C2A7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BD94A9F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109A50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9FCE620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152528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3F269B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B8CF31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F15E32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FB78460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E5E130C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0D615D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E5D1ADA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C16E1" w14:textId="4A87C101" w:rsidR="002C4A41" w:rsidRP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10. Notificación push </w:t>
            </w:r>
            <w:r w:rsidR="003D2BD7">
              <w:rPr>
                <w:i/>
                <w:iCs/>
              </w:rPr>
              <w:t>al número del Transportista Pau y</w:t>
            </w:r>
            <w:r>
              <w:rPr>
                <w:i/>
                <w:iCs/>
              </w:rPr>
              <w:t xml:space="preserve"> email </w:t>
            </w:r>
            <w:r w:rsidR="003D2BD7">
              <w:rPr>
                <w:i/>
                <w:iCs/>
              </w:rPr>
              <w:t xml:space="preserve">al mail </w:t>
            </w:r>
            <w:hyperlink r:id="rId14" w:history="1">
              <w:r w:rsidR="003D2BD7" w:rsidRPr="00C5069F">
                <w:rPr>
                  <w:rStyle w:val="Hipervnculo"/>
                  <w:i/>
                  <w:iCs/>
                </w:rPr>
                <w:t>pau@hotmail.com</w:t>
              </w:r>
            </w:hyperlink>
            <w:r w:rsidR="003D2BD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informando a todos los transportes que tengan la localidad de dirección de retiro en su zona de cobertura nuevo pedido de envío. </w:t>
            </w:r>
          </w:p>
        </w:tc>
      </w:tr>
      <w:tr w:rsidR="002C4A41" w14:paraId="0C3F0BD1" w14:textId="77777777" w:rsidTr="00273728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9232B" w14:textId="77777777" w:rsid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E5E9" w14:textId="77777777" w:rsidR="002C4A41" w:rsidRPr="002C4A41" w:rsidRDefault="002C4A41" w:rsidP="002C4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i/>
                <w:iCs/>
              </w:rPr>
            </w:pPr>
          </w:p>
        </w:tc>
      </w:tr>
    </w:tbl>
    <w:p w14:paraId="6B87F378" w14:textId="77777777" w:rsidR="00726FFD" w:rsidRDefault="00726FFD" w:rsidP="00307CBE">
      <w:pPr>
        <w:ind w:firstLine="0"/>
        <w:rPr>
          <w:rFonts w:cs="Calibri Light"/>
          <w:b/>
          <w:color w:val="000000"/>
          <w:highlight w:val="yellow"/>
        </w:rPr>
      </w:pPr>
    </w:p>
    <w:p w14:paraId="59943CF3" w14:textId="77777777" w:rsidR="002121B4" w:rsidRDefault="002121B4" w:rsidP="00307CBE">
      <w:pPr>
        <w:ind w:firstLine="0"/>
        <w:rPr>
          <w:rFonts w:cs="Calibri Light"/>
          <w:b/>
          <w:color w:val="000000"/>
          <w:highlight w:val="yellow"/>
        </w:rPr>
        <w:sectPr w:rsidR="002121B4" w:rsidSect="009A5A5D">
          <w:headerReference w:type="first" r:id="rId15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26F327F2" w14:textId="77777777" w:rsidR="002121B4" w:rsidRPr="00CB3320" w:rsidRDefault="00CB3320" w:rsidP="002121B4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r w:rsidRPr="00CB3320">
        <w:rPr>
          <w:b/>
          <w:bCs/>
        </w:rPr>
        <w:lastRenderedPageBreak/>
        <w:t xml:space="preserve">Testing de Caja </w:t>
      </w:r>
      <w:r w:rsidR="00D20AC1">
        <w:rPr>
          <w:b/>
          <w:bCs/>
        </w:rPr>
        <w:t>Blanca</w:t>
      </w:r>
    </w:p>
    <w:p w14:paraId="59503772" w14:textId="77777777"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14:paraId="7E918012" w14:textId="77777777" w:rsidTr="00950F68">
        <w:tc>
          <w:tcPr>
            <w:tcW w:w="1421" w:type="dxa"/>
            <w:shd w:val="clear" w:color="auto" w:fill="2898B7"/>
          </w:tcPr>
          <w:p w14:paraId="756BE3A8" w14:textId="77777777" w:rsidR="009A5A5D" w:rsidRPr="006145DF" w:rsidRDefault="009A5A5D" w:rsidP="00950F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47099CAA" w14:textId="7995FBEF" w:rsidR="009A5A5D" w:rsidRPr="003F2F3B" w:rsidRDefault="00697275" w:rsidP="00950F6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Sentencia </w:t>
            </w:r>
            <w:r w:rsidR="00EB4AAD">
              <w:rPr>
                <w:rFonts w:ascii="Corbel" w:hAnsi="Corbel"/>
                <w:b/>
              </w:rPr>
              <w:t xml:space="preserve"> </w:t>
            </w:r>
          </w:p>
        </w:tc>
        <w:tc>
          <w:tcPr>
            <w:tcW w:w="3189" w:type="dxa"/>
            <w:shd w:val="clear" w:color="auto" w:fill="2898B7"/>
          </w:tcPr>
          <w:p w14:paraId="56CC10AE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6DA8C4C4" w14:textId="376ECCD3" w:rsidR="009A5A5D" w:rsidRPr="003F2F3B" w:rsidRDefault="00A535A8" w:rsidP="00950F68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4</w:t>
            </w:r>
          </w:p>
        </w:tc>
      </w:tr>
      <w:tr w:rsidR="009A5A5D" w:rsidRPr="003F2F3B" w14:paraId="0F9939B0" w14:textId="77777777" w:rsidTr="00950F68">
        <w:tc>
          <w:tcPr>
            <w:tcW w:w="15730" w:type="dxa"/>
            <w:gridSpan w:val="4"/>
            <w:shd w:val="clear" w:color="auto" w:fill="2898B7"/>
          </w:tcPr>
          <w:p w14:paraId="2EEB2FE5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A5A5D" w:rsidRPr="004A0256" w14:paraId="2BF62B80" w14:textId="77777777" w:rsidTr="00950F68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490536F0" w14:textId="79E7E152" w:rsidR="00A535A8" w:rsidRDefault="00A535A8" w:rsidP="00A535A8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documentación, domicilio de entrega: Bernis 2789, domicilio de retiro: gauss 4705, fecha de retiro: 26/10/2023, fecha de entrega: 27/10/2023</w:t>
            </w:r>
          </w:p>
          <w:p w14:paraId="0F9BBBAA" w14:textId="77777777" w:rsidR="00A535A8" w:rsidRDefault="00A535A8" w:rsidP="00A535A8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documentación, domicilio de entrega: Bernis 2789, domicilio de retiro: gauss 4705, fecha de retiro: 26/10/2023, fecha de entrega: 2</w:t>
            </w:r>
            <w:r>
              <w:rPr>
                <w:rFonts w:ascii="Corbel" w:hAnsi="Corbel"/>
                <w:b/>
                <w:lang w:val="es-ES_tradnl"/>
              </w:rPr>
              <w:t>3</w:t>
            </w:r>
            <w:r>
              <w:rPr>
                <w:rFonts w:ascii="Corbel" w:hAnsi="Corbel"/>
                <w:b/>
                <w:lang w:val="es-ES_tradnl"/>
              </w:rPr>
              <w:t>/</w:t>
            </w:r>
            <w:r>
              <w:rPr>
                <w:rFonts w:ascii="Corbel" w:hAnsi="Corbel"/>
                <w:b/>
                <w:lang w:val="es-ES_tradnl"/>
              </w:rPr>
              <w:t>1</w:t>
            </w:r>
            <w:r>
              <w:rPr>
                <w:rFonts w:ascii="Corbel" w:hAnsi="Corbel"/>
                <w:b/>
                <w:lang w:val="es-ES_tradnl"/>
              </w:rPr>
              <w:t>0/2023</w:t>
            </w:r>
          </w:p>
          <w:p w14:paraId="3107AFCD" w14:textId="0EF00924" w:rsidR="00A535A8" w:rsidRDefault="00A535A8" w:rsidP="00A535A8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documentación, domicilio de entrega: Bernis 2789, domicilio de retiro: gauss 4705, fecha de retiro: 2</w:t>
            </w:r>
            <w:r>
              <w:rPr>
                <w:rFonts w:ascii="Corbel" w:hAnsi="Corbel"/>
                <w:b/>
                <w:lang w:val="es-ES_tradnl"/>
              </w:rPr>
              <w:t>3</w:t>
            </w:r>
            <w:r>
              <w:rPr>
                <w:rFonts w:ascii="Corbel" w:hAnsi="Corbel"/>
                <w:b/>
                <w:lang w:val="es-ES_tradnl"/>
              </w:rPr>
              <w:t>/10/2023</w:t>
            </w:r>
          </w:p>
          <w:p w14:paraId="0446D215" w14:textId="0955E334" w:rsidR="00A535A8" w:rsidRPr="00A535A8" w:rsidRDefault="00A535A8" w:rsidP="00A535A8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 de carga: documentación, domicilio de entrega: </w:t>
            </w:r>
            <w:r>
              <w:rPr>
                <w:rFonts w:ascii="Corbel" w:hAnsi="Corbel"/>
                <w:b/>
                <w:lang w:val="es-ES_tradnl"/>
              </w:rPr>
              <w:t>vives</w:t>
            </w:r>
            <w:r>
              <w:rPr>
                <w:rFonts w:ascii="Corbel" w:hAnsi="Corbel"/>
                <w:b/>
                <w:lang w:val="es-ES_tradnl"/>
              </w:rPr>
              <w:t>, domicilio de retiro: gauss 4705, fecha de retiro: 26/10/2023, fecha de entrega: 27/20/2023</w:t>
            </w:r>
          </w:p>
        </w:tc>
      </w:tr>
      <w:tr w:rsidR="009A5A5D" w:rsidRPr="003F2F3B" w14:paraId="08F45FD5" w14:textId="77777777" w:rsidTr="00950F68">
        <w:tc>
          <w:tcPr>
            <w:tcW w:w="15730" w:type="dxa"/>
            <w:gridSpan w:val="4"/>
            <w:shd w:val="clear" w:color="auto" w:fill="2898B7"/>
          </w:tcPr>
          <w:p w14:paraId="1DEF8600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A5A5D" w:rsidRPr="003F2F3B" w14:paraId="2157CAC0" w14:textId="77777777" w:rsidTr="00950F68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220D19D7" w14:textId="77777777" w:rsidR="009A5A5D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</w:p>
          <w:p w14:paraId="6BA50E11" w14:textId="14621EAF" w:rsidR="00917303" w:rsidRDefault="00A535A8" w:rsidP="00950F6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Tipo de carga “documentación” debe estar cargado</w:t>
            </w:r>
          </w:p>
          <w:p w14:paraId="124E4E5F" w14:textId="4B577EFC" w:rsidR="00A535A8" w:rsidRDefault="00A535A8" w:rsidP="00950F6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Domicilio de entrega “bernis 2789” tiene que pertenecer a la localidad “córdoba”</w:t>
            </w:r>
          </w:p>
          <w:p w14:paraId="14779EF1" w14:textId="41370221" w:rsidR="00A535A8" w:rsidRDefault="00A535A8" w:rsidP="00A535A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Domicilio de retiro “Gauss 4705” tiene que pertenecer a la localidad “córdoba”</w:t>
            </w:r>
          </w:p>
          <w:p w14:paraId="1CB03C3F" w14:textId="4EB4FA5A" w:rsidR="00A535A8" w:rsidRDefault="00A535A8" w:rsidP="00A535A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Fecha actual corresponde a la fecha del sistema: 26/10/2023</w:t>
            </w:r>
          </w:p>
          <w:p w14:paraId="36198E86" w14:textId="77777777" w:rsidR="00917303" w:rsidRDefault="00917303" w:rsidP="00950F68">
            <w:pPr>
              <w:pStyle w:val="Textoindependiente"/>
              <w:rPr>
                <w:rFonts w:ascii="Corbel" w:hAnsi="Corbel"/>
                <w:b/>
              </w:rPr>
            </w:pPr>
          </w:p>
          <w:p w14:paraId="0D7D7756" w14:textId="77777777" w:rsidR="00917303" w:rsidRPr="003F2F3B" w:rsidRDefault="00917303" w:rsidP="00950F68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4009FD8B" w14:textId="77777777" w:rsidR="002121B4" w:rsidRDefault="002121B4" w:rsidP="002121B4">
      <w:pPr>
        <w:ind w:firstLine="0"/>
        <w:rPr>
          <w:rFonts w:cs="Calibri Light"/>
        </w:rPr>
      </w:pPr>
    </w:p>
    <w:p w14:paraId="65596934" w14:textId="77777777" w:rsidR="00991613" w:rsidRDefault="00991613" w:rsidP="002121B4">
      <w:pPr>
        <w:ind w:firstLine="0"/>
        <w:rPr>
          <w:rFonts w:cs="Calibri Light"/>
        </w:rPr>
      </w:pPr>
    </w:p>
    <w:p w14:paraId="51ACD719" w14:textId="77777777" w:rsidR="00991613" w:rsidRDefault="00991613" w:rsidP="002121B4">
      <w:pPr>
        <w:ind w:firstLine="0"/>
        <w:rPr>
          <w:rFonts w:cs="Calibri Light"/>
        </w:rPr>
      </w:pPr>
    </w:p>
    <w:p w14:paraId="0AF23983" w14:textId="77777777" w:rsidR="00991613" w:rsidRDefault="00991613" w:rsidP="002121B4">
      <w:pPr>
        <w:ind w:firstLine="0"/>
        <w:rPr>
          <w:rFonts w:cs="Calibri Light"/>
        </w:rPr>
      </w:pPr>
    </w:p>
    <w:p w14:paraId="38F75A16" w14:textId="77777777" w:rsidR="00991613" w:rsidRDefault="00991613" w:rsidP="002121B4">
      <w:pPr>
        <w:ind w:firstLine="0"/>
        <w:rPr>
          <w:rFonts w:cs="Calibri Light"/>
        </w:rPr>
      </w:pPr>
    </w:p>
    <w:p w14:paraId="51023124" w14:textId="77777777" w:rsidR="00991613" w:rsidRDefault="00991613" w:rsidP="002121B4">
      <w:pPr>
        <w:ind w:firstLine="0"/>
        <w:rPr>
          <w:rFonts w:cs="Calibri Light"/>
        </w:rPr>
      </w:pPr>
    </w:p>
    <w:p w14:paraId="6CED136C" w14:textId="77777777" w:rsidR="00991613" w:rsidRDefault="00991613" w:rsidP="002121B4">
      <w:pPr>
        <w:ind w:firstLine="0"/>
        <w:rPr>
          <w:rFonts w:cs="Calibri Light"/>
        </w:rPr>
      </w:pPr>
    </w:p>
    <w:p w14:paraId="00A67D6D" w14:textId="77777777" w:rsidR="00991613" w:rsidRDefault="00991613" w:rsidP="002121B4">
      <w:pPr>
        <w:ind w:firstLine="0"/>
        <w:rPr>
          <w:rFonts w:cs="Calibri Light"/>
        </w:rPr>
      </w:pPr>
    </w:p>
    <w:p w14:paraId="7354FBAF" w14:textId="77777777" w:rsidR="00991613" w:rsidRDefault="00991613" w:rsidP="002121B4">
      <w:pP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91613" w:rsidRPr="003F2F3B" w14:paraId="5D8BCE7D" w14:textId="77777777" w:rsidTr="00B22EF2">
        <w:tc>
          <w:tcPr>
            <w:tcW w:w="1421" w:type="dxa"/>
            <w:shd w:val="clear" w:color="auto" w:fill="2898B7"/>
          </w:tcPr>
          <w:p w14:paraId="6C28BE11" w14:textId="77777777" w:rsidR="00991613" w:rsidRPr="006145DF" w:rsidRDefault="00991613" w:rsidP="00B22EF2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721070CF" w14:textId="3D112007" w:rsidR="00991613" w:rsidRPr="003F2F3B" w:rsidRDefault="00697275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Decisión </w:t>
            </w:r>
            <w:r w:rsidR="00991613">
              <w:rPr>
                <w:rFonts w:ascii="Corbel" w:hAnsi="Corbel"/>
                <w:b/>
              </w:rPr>
              <w:t xml:space="preserve"> </w:t>
            </w:r>
          </w:p>
        </w:tc>
        <w:tc>
          <w:tcPr>
            <w:tcW w:w="3189" w:type="dxa"/>
            <w:shd w:val="clear" w:color="auto" w:fill="2898B7"/>
          </w:tcPr>
          <w:p w14:paraId="7BC49EEB" w14:textId="77777777" w:rsidR="00991613" w:rsidRPr="003F2F3B" w:rsidRDefault="00991613" w:rsidP="00B22EF2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4111A8F6" w14:textId="7BE05AA5" w:rsidR="00991613" w:rsidRPr="003F2F3B" w:rsidRDefault="00744CB5" w:rsidP="00B22EF2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5</w:t>
            </w:r>
          </w:p>
        </w:tc>
      </w:tr>
      <w:tr w:rsidR="00991613" w:rsidRPr="003F2F3B" w14:paraId="065F3030" w14:textId="77777777" w:rsidTr="00B22EF2">
        <w:tc>
          <w:tcPr>
            <w:tcW w:w="15730" w:type="dxa"/>
            <w:gridSpan w:val="4"/>
            <w:shd w:val="clear" w:color="auto" w:fill="2898B7"/>
          </w:tcPr>
          <w:p w14:paraId="577D8B8B" w14:textId="77777777" w:rsidR="00991613" w:rsidRPr="003F2F3B" w:rsidRDefault="00991613" w:rsidP="00B22EF2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91613" w:rsidRPr="004A0256" w14:paraId="0E6BC3D0" w14:textId="77777777" w:rsidTr="00B22EF2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0CC84901" w14:textId="77777777" w:rsidR="00991613" w:rsidRDefault="00991613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documentación, domicilio de entrega: Bernis 2789, domicilio de retiro: gauss 4705, fecha de retiro: 26/10/2023, fecha de entrega: 27/10/2023</w:t>
            </w:r>
          </w:p>
          <w:p w14:paraId="7AA55B3D" w14:textId="77777777" w:rsidR="00991613" w:rsidRDefault="00991613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documentación, domicilio de entrega: Bernis 2789, domicilio de retiro: gauss 4705, fecha de retiro: 26/10/2023, fecha de entrega: 23/10/2023</w:t>
            </w:r>
          </w:p>
          <w:p w14:paraId="34AA35FC" w14:textId="77777777" w:rsidR="00991613" w:rsidRDefault="00991613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documentación, domicilio de entrega: Bernis 2789, domicilio de retiro: gauss 4705, fecha de retiro: 23/10/2023</w:t>
            </w:r>
          </w:p>
          <w:p w14:paraId="24F24512" w14:textId="63C500D0" w:rsidR="00744CB5" w:rsidRPr="00744CB5" w:rsidRDefault="00744CB5" w:rsidP="00744CB5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 w:rsidRPr="00744CB5">
              <w:rPr>
                <w:rFonts w:ascii="Corbel" w:hAnsi="Corbel"/>
                <w:b/>
                <w:lang w:val="es-ES_tradnl"/>
              </w:rPr>
              <w:t xml:space="preserve">Tipo de carga: documentación, domicilio de entrega: </w:t>
            </w:r>
            <w:r>
              <w:rPr>
                <w:rFonts w:ascii="Corbel" w:hAnsi="Corbel"/>
                <w:b/>
                <w:lang w:val="es-ES_tradnl"/>
              </w:rPr>
              <w:t>null</w:t>
            </w:r>
          </w:p>
          <w:p w14:paraId="00E5E416" w14:textId="208DF5BF" w:rsidR="00991613" w:rsidRPr="00A535A8" w:rsidRDefault="00991613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 de carga: </w:t>
            </w:r>
            <w:r w:rsidR="00744CB5">
              <w:rPr>
                <w:rFonts w:ascii="Corbel" w:hAnsi="Corbel"/>
                <w:b/>
                <w:lang w:val="es-ES_tradnl"/>
              </w:rPr>
              <w:t>null</w:t>
            </w:r>
          </w:p>
        </w:tc>
      </w:tr>
      <w:tr w:rsidR="00991613" w:rsidRPr="003F2F3B" w14:paraId="5AA8C672" w14:textId="77777777" w:rsidTr="00B22EF2">
        <w:tc>
          <w:tcPr>
            <w:tcW w:w="15730" w:type="dxa"/>
            <w:gridSpan w:val="4"/>
            <w:shd w:val="clear" w:color="auto" w:fill="2898B7"/>
          </w:tcPr>
          <w:p w14:paraId="5743AF4B" w14:textId="77777777" w:rsidR="00991613" w:rsidRPr="003F2F3B" w:rsidRDefault="00991613" w:rsidP="00B22EF2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91613" w:rsidRPr="003F2F3B" w14:paraId="6B8934B5" w14:textId="77777777" w:rsidTr="00B22EF2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17D1DEAE" w14:textId="77777777" w:rsidR="00991613" w:rsidRDefault="00991613" w:rsidP="00B22EF2">
            <w:pPr>
              <w:pStyle w:val="Textoindependiente"/>
              <w:rPr>
                <w:rFonts w:ascii="Corbel" w:hAnsi="Corbel"/>
                <w:b/>
              </w:rPr>
            </w:pPr>
          </w:p>
          <w:p w14:paraId="695875D3" w14:textId="77777777" w:rsidR="00991613" w:rsidRDefault="00991613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Tipo de carga “documentación” debe estar cargado</w:t>
            </w:r>
          </w:p>
          <w:p w14:paraId="01AD1DD6" w14:textId="77777777" w:rsidR="00991613" w:rsidRDefault="00991613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Domicilio de entrega “bernis 2789” tiene que pertenecer a la localidad “córdoba”</w:t>
            </w:r>
          </w:p>
          <w:p w14:paraId="695E49B8" w14:textId="77777777" w:rsidR="00991613" w:rsidRDefault="00991613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Domicilio de retiro “Gauss 4705” tiene que pertenecer a la localidad “córdoba”</w:t>
            </w:r>
          </w:p>
          <w:p w14:paraId="613F13C7" w14:textId="77777777" w:rsidR="00991613" w:rsidRDefault="00991613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Fecha actual corresponde a la fecha del sistema: 26/10/2023</w:t>
            </w:r>
          </w:p>
          <w:p w14:paraId="4BE69468" w14:textId="77777777" w:rsidR="00991613" w:rsidRDefault="00991613" w:rsidP="00B22EF2">
            <w:pPr>
              <w:pStyle w:val="Textoindependiente"/>
              <w:rPr>
                <w:rFonts w:ascii="Corbel" w:hAnsi="Corbel"/>
                <w:b/>
              </w:rPr>
            </w:pPr>
          </w:p>
          <w:p w14:paraId="67D82ED3" w14:textId="77777777" w:rsidR="00991613" w:rsidRPr="003F2F3B" w:rsidRDefault="00991613" w:rsidP="00B22EF2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5C094F01" w14:textId="77777777" w:rsidR="00991613" w:rsidRDefault="00991613" w:rsidP="002121B4">
      <w:pPr>
        <w:ind w:firstLine="0"/>
        <w:rPr>
          <w:rFonts w:cs="Calibri Light"/>
        </w:rPr>
      </w:pPr>
    </w:p>
    <w:p w14:paraId="1C6AE9B5" w14:textId="77777777" w:rsidR="00744CB5" w:rsidRDefault="00744CB5" w:rsidP="002121B4">
      <w:pPr>
        <w:ind w:firstLine="0"/>
        <w:rPr>
          <w:rFonts w:cs="Calibri Light"/>
        </w:rPr>
      </w:pPr>
    </w:p>
    <w:p w14:paraId="771D34DF" w14:textId="77777777" w:rsidR="00744CB5" w:rsidRDefault="00744CB5" w:rsidP="002121B4">
      <w:pPr>
        <w:ind w:firstLine="0"/>
        <w:rPr>
          <w:rFonts w:cs="Calibri Light"/>
        </w:rPr>
      </w:pPr>
    </w:p>
    <w:p w14:paraId="090EDA2F" w14:textId="77777777" w:rsidR="00744CB5" w:rsidRDefault="00744CB5" w:rsidP="002121B4">
      <w:pPr>
        <w:ind w:firstLine="0"/>
        <w:rPr>
          <w:rFonts w:cs="Calibri Light"/>
        </w:rPr>
      </w:pPr>
    </w:p>
    <w:p w14:paraId="173FF85E" w14:textId="77777777" w:rsidR="00744CB5" w:rsidRDefault="00744CB5" w:rsidP="002121B4">
      <w:pPr>
        <w:ind w:firstLine="0"/>
        <w:rPr>
          <w:rFonts w:cs="Calibri Light"/>
        </w:rPr>
      </w:pPr>
    </w:p>
    <w:p w14:paraId="6FFF14B1" w14:textId="77777777" w:rsidR="00744CB5" w:rsidRDefault="00744CB5" w:rsidP="002121B4">
      <w:pPr>
        <w:ind w:firstLine="0"/>
        <w:rPr>
          <w:rFonts w:cs="Calibri Light"/>
        </w:rPr>
      </w:pPr>
    </w:p>
    <w:p w14:paraId="02ACD126" w14:textId="77777777" w:rsidR="00744CB5" w:rsidRDefault="00744CB5" w:rsidP="002121B4">
      <w:pPr>
        <w:ind w:firstLine="0"/>
        <w:rPr>
          <w:rFonts w:cs="Calibri Light"/>
        </w:rPr>
      </w:pPr>
    </w:p>
    <w:p w14:paraId="4C3FB4A1" w14:textId="77777777" w:rsidR="00744CB5" w:rsidRDefault="00744CB5" w:rsidP="002121B4">
      <w:pPr>
        <w:ind w:firstLine="0"/>
        <w:rPr>
          <w:rFonts w:cs="Calibri Light"/>
        </w:rPr>
      </w:pPr>
    </w:p>
    <w:p w14:paraId="28473A46" w14:textId="77777777" w:rsidR="00744CB5" w:rsidRDefault="00744CB5" w:rsidP="002121B4">
      <w:pP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744CB5" w:rsidRPr="003F2F3B" w14:paraId="5894341E" w14:textId="77777777" w:rsidTr="00B22EF2">
        <w:tc>
          <w:tcPr>
            <w:tcW w:w="1421" w:type="dxa"/>
            <w:shd w:val="clear" w:color="auto" w:fill="2898B7"/>
          </w:tcPr>
          <w:p w14:paraId="32A7AC1A" w14:textId="77777777" w:rsidR="00744CB5" w:rsidRPr="006145DF" w:rsidRDefault="00744CB5" w:rsidP="00B22EF2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6582385C" w14:textId="29293396" w:rsidR="00744CB5" w:rsidRPr="003F2F3B" w:rsidRDefault="00744CB5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Múltiple </w:t>
            </w:r>
            <w:r>
              <w:rPr>
                <w:rFonts w:ascii="Corbel" w:hAnsi="Corbel"/>
                <w:b/>
              </w:rPr>
              <w:t xml:space="preserve">  </w:t>
            </w:r>
          </w:p>
        </w:tc>
        <w:tc>
          <w:tcPr>
            <w:tcW w:w="3189" w:type="dxa"/>
            <w:shd w:val="clear" w:color="auto" w:fill="2898B7"/>
          </w:tcPr>
          <w:p w14:paraId="4FB9163C" w14:textId="77777777" w:rsidR="00744CB5" w:rsidRPr="003F2F3B" w:rsidRDefault="00744CB5" w:rsidP="00B22EF2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0A96DC75" w14:textId="0B12E0BB" w:rsidR="00744CB5" w:rsidRPr="003F2F3B" w:rsidRDefault="00E61912" w:rsidP="00B22EF2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5</w:t>
            </w:r>
          </w:p>
        </w:tc>
      </w:tr>
      <w:tr w:rsidR="00744CB5" w:rsidRPr="003F2F3B" w14:paraId="4780423C" w14:textId="77777777" w:rsidTr="00B22EF2">
        <w:tc>
          <w:tcPr>
            <w:tcW w:w="15730" w:type="dxa"/>
            <w:gridSpan w:val="4"/>
            <w:shd w:val="clear" w:color="auto" w:fill="2898B7"/>
          </w:tcPr>
          <w:p w14:paraId="48A044E8" w14:textId="77777777" w:rsidR="00744CB5" w:rsidRPr="003F2F3B" w:rsidRDefault="00744CB5" w:rsidP="00B22EF2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744CB5" w:rsidRPr="004A0256" w14:paraId="5B001C87" w14:textId="77777777" w:rsidTr="00BB2844">
        <w:trPr>
          <w:trHeight w:val="1817"/>
        </w:trPr>
        <w:tc>
          <w:tcPr>
            <w:tcW w:w="15730" w:type="dxa"/>
            <w:gridSpan w:val="4"/>
            <w:shd w:val="clear" w:color="auto" w:fill="C6DCE5"/>
          </w:tcPr>
          <w:p w14:paraId="1E79DC5A" w14:textId="77777777" w:rsidR="00744CB5" w:rsidRDefault="00744CB5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documentación, domicilio de entrega: Bernis 2789, domicilio de retiro: gauss 4705, fecha de retiro: 26/10/2023, fecha de entrega: 27/10/2023</w:t>
            </w:r>
          </w:p>
          <w:p w14:paraId="44073965" w14:textId="1534D791" w:rsidR="00744CB5" w:rsidRDefault="00744CB5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documentación, domicilio de entrega: Bernis 2789, domicilio de retiro: gauss 4705, fecha de retiro: 2</w:t>
            </w:r>
            <w:r>
              <w:rPr>
                <w:rFonts w:ascii="Corbel" w:hAnsi="Corbel"/>
                <w:b/>
                <w:lang w:val="es-ES_tradnl"/>
              </w:rPr>
              <w:t>3</w:t>
            </w:r>
            <w:r>
              <w:rPr>
                <w:rFonts w:ascii="Corbel" w:hAnsi="Corbel"/>
                <w:b/>
                <w:lang w:val="es-ES_tradnl"/>
              </w:rPr>
              <w:t xml:space="preserve">/10/2023, fecha de entrega: </w:t>
            </w:r>
            <w:r>
              <w:rPr>
                <w:rFonts w:ascii="Corbel" w:hAnsi="Corbel"/>
                <w:b/>
                <w:lang w:val="es-ES_tradnl"/>
              </w:rPr>
              <w:t>null</w:t>
            </w:r>
          </w:p>
          <w:p w14:paraId="6431A338" w14:textId="5DFBE5BF" w:rsidR="00744CB5" w:rsidRDefault="00744CB5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 de carga: documentación, domicilio de entrega: Bernis 2789, domicilio de retiro: gauss 4705, fecha de retiro: </w:t>
            </w:r>
            <w:r>
              <w:rPr>
                <w:rFonts w:ascii="Corbel" w:hAnsi="Corbel"/>
                <w:b/>
                <w:lang w:val="es-ES_tradnl"/>
              </w:rPr>
              <w:t xml:space="preserve">null </w:t>
            </w:r>
          </w:p>
          <w:p w14:paraId="5F4F78C7" w14:textId="76E6037C" w:rsidR="00744CB5" w:rsidRPr="00744CB5" w:rsidRDefault="00744CB5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 w:rsidRPr="00744CB5">
              <w:rPr>
                <w:rFonts w:ascii="Corbel" w:hAnsi="Corbel"/>
                <w:b/>
                <w:lang w:val="es-ES_tradnl"/>
              </w:rPr>
              <w:t xml:space="preserve">Tipo de carga: documentación, domicilio de entrega: </w:t>
            </w:r>
            <w:r w:rsidR="00E61912">
              <w:rPr>
                <w:rFonts w:ascii="Corbel" w:hAnsi="Corbel"/>
                <w:b/>
                <w:lang w:val="es-ES_tradnl"/>
              </w:rPr>
              <w:t>vives, domicilio de retiro: argensola</w:t>
            </w:r>
          </w:p>
          <w:p w14:paraId="06D9578B" w14:textId="77777777" w:rsidR="00744CB5" w:rsidRPr="00A535A8" w:rsidRDefault="00744CB5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null</w:t>
            </w:r>
          </w:p>
        </w:tc>
      </w:tr>
      <w:tr w:rsidR="00744CB5" w:rsidRPr="003F2F3B" w14:paraId="4BE144C8" w14:textId="77777777" w:rsidTr="00B22EF2">
        <w:tc>
          <w:tcPr>
            <w:tcW w:w="15730" w:type="dxa"/>
            <w:gridSpan w:val="4"/>
            <w:shd w:val="clear" w:color="auto" w:fill="2898B7"/>
          </w:tcPr>
          <w:p w14:paraId="2E534741" w14:textId="77777777" w:rsidR="00744CB5" w:rsidRPr="003F2F3B" w:rsidRDefault="00744CB5" w:rsidP="00B22EF2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744CB5" w:rsidRPr="003F2F3B" w14:paraId="687C2E70" w14:textId="77777777" w:rsidTr="00B22EF2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1C188107" w14:textId="77777777" w:rsidR="00744CB5" w:rsidRDefault="00744CB5" w:rsidP="00B22EF2">
            <w:pPr>
              <w:pStyle w:val="Textoindependiente"/>
              <w:rPr>
                <w:rFonts w:ascii="Corbel" w:hAnsi="Corbel"/>
                <w:b/>
              </w:rPr>
            </w:pPr>
          </w:p>
          <w:p w14:paraId="731AB13F" w14:textId="77777777" w:rsidR="00744CB5" w:rsidRDefault="00744CB5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Tipo de carga “documentación” debe estar cargado</w:t>
            </w:r>
          </w:p>
          <w:p w14:paraId="620EB792" w14:textId="77777777" w:rsidR="00744CB5" w:rsidRDefault="00744CB5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Domicilio de entrega “bernis 2789” tiene que pertenecer a la localidad “córdoba”</w:t>
            </w:r>
          </w:p>
          <w:p w14:paraId="69A53547" w14:textId="77777777" w:rsidR="00744CB5" w:rsidRDefault="00744CB5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Domicilio de retiro “Gauss 4705” tiene que pertenecer a la localidad “córdoba”</w:t>
            </w:r>
          </w:p>
          <w:p w14:paraId="01F9CB73" w14:textId="77777777" w:rsidR="00744CB5" w:rsidRDefault="00744CB5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Fecha actual corresponde a la fecha del sistema: 26/10/2023</w:t>
            </w:r>
          </w:p>
          <w:p w14:paraId="460E1D20" w14:textId="77777777" w:rsidR="00E61912" w:rsidRDefault="00E61912" w:rsidP="00B22EF2">
            <w:pPr>
              <w:pStyle w:val="Textoindependiente"/>
              <w:rPr>
                <w:rFonts w:ascii="Corbel" w:hAnsi="Corbel"/>
                <w:b/>
              </w:rPr>
            </w:pPr>
          </w:p>
          <w:p w14:paraId="66FEA868" w14:textId="2763606A" w:rsidR="00744CB5" w:rsidRPr="00E61912" w:rsidRDefault="00E61912" w:rsidP="00E61912">
            <w:pPr>
              <w:pStyle w:val="Textoindependiente"/>
              <w:numPr>
                <w:ilvl w:val="0"/>
                <w:numId w:val="45"/>
              </w:numPr>
              <w:rPr>
                <w:rFonts w:ascii="Corbel" w:hAnsi="Corbel"/>
                <w:b/>
                <w:highlight w:val="yellow"/>
              </w:rPr>
            </w:pPr>
            <w:r w:rsidRPr="00E61912">
              <w:rPr>
                <w:rFonts w:ascii="Corbel" w:hAnsi="Corbel"/>
                <w:b/>
                <w:highlight w:val="yellow"/>
              </w:rPr>
              <w:t>¿¿¿¿¿¿¿¿¿Es necesario poner vives y argensola no son domicilios validos?????????</w:t>
            </w:r>
          </w:p>
          <w:p w14:paraId="528F8F60" w14:textId="77777777" w:rsidR="00744CB5" w:rsidRPr="003F2F3B" w:rsidRDefault="00744CB5" w:rsidP="00B22EF2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6209F277" w14:textId="77777777" w:rsidR="00744CB5" w:rsidRDefault="00744CB5" w:rsidP="002121B4">
      <w:pPr>
        <w:ind w:firstLine="0"/>
        <w:rPr>
          <w:rFonts w:cs="Calibri Light"/>
        </w:rPr>
      </w:pPr>
    </w:p>
    <w:p w14:paraId="312E1150" w14:textId="77777777" w:rsidR="00BB2844" w:rsidRDefault="00BB2844" w:rsidP="002121B4">
      <w:pPr>
        <w:ind w:firstLine="0"/>
        <w:rPr>
          <w:rFonts w:cs="Calibri Light"/>
        </w:rPr>
      </w:pPr>
    </w:p>
    <w:p w14:paraId="70C8B110" w14:textId="77777777" w:rsidR="00BB2844" w:rsidRDefault="00BB2844" w:rsidP="002121B4">
      <w:pPr>
        <w:ind w:firstLine="0"/>
        <w:rPr>
          <w:rFonts w:cs="Calibri Light"/>
        </w:rPr>
      </w:pPr>
    </w:p>
    <w:p w14:paraId="7E4066AF" w14:textId="77777777" w:rsidR="00BB2844" w:rsidRDefault="00BB2844" w:rsidP="002121B4">
      <w:pPr>
        <w:ind w:firstLine="0"/>
        <w:rPr>
          <w:rFonts w:cs="Calibri Light"/>
        </w:rPr>
      </w:pPr>
    </w:p>
    <w:p w14:paraId="11230A97" w14:textId="77777777" w:rsidR="00BB2844" w:rsidRDefault="00BB2844" w:rsidP="002121B4">
      <w:pPr>
        <w:ind w:firstLine="0"/>
        <w:rPr>
          <w:rFonts w:cs="Calibri Light"/>
        </w:rPr>
      </w:pPr>
    </w:p>
    <w:p w14:paraId="01B2E55E" w14:textId="77777777" w:rsidR="00BB2844" w:rsidRDefault="00BB2844" w:rsidP="002121B4">
      <w:pPr>
        <w:ind w:firstLine="0"/>
        <w:rPr>
          <w:rFonts w:cs="Calibri Light"/>
        </w:rPr>
      </w:pPr>
    </w:p>
    <w:p w14:paraId="33C360B4" w14:textId="77777777" w:rsidR="00BB2844" w:rsidRDefault="00BB2844" w:rsidP="002121B4">
      <w:pP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BB2844" w:rsidRPr="003F2F3B" w14:paraId="337CCAFB" w14:textId="77777777" w:rsidTr="00B22EF2">
        <w:tc>
          <w:tcPr>
            <w:tcW w:w="1421" w:type="dxa"/>
            <w:shd w:val="clear" w:color="auto" w:fill="2898B7"/>
          </w:tcPr>
          <w:p w14:paraId="36EA91C8" w14:textId="77777777" w:rsidR="00BB2844" w:rsidRPr="006145DF" w:rsidRDefault="00BB2844" w:rsidP="00B22EF2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5FE77754" w14:textId="4DD91878" w:rsidR="00BB2844" w:rsidRPr="003F2F3B" w:rsidRDefault="00054B9C" w:rsidP="00BB2844">
            <w:pPr>
              <w:pStyle w:val="Textoindependiente"/>
              <w:ind w:firstLine="0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Decisión/Condición</w:t>
            </w:r>
          </w:p>
        </w:tc>
        <w:tc>
          <w:tcPr>
            <w:tcW w:w="3189" w:type="dxa"/>
            <w:shd w:val="clear" w:color="auto" w:fill="2898B7"/>
          </w:tcPr>
          <w:p w14:paraId="4DD9AAE8" w14:textId="77777777" w:rsidR="00BB2844" w:rsidRPr="003F2F3B" w:rsidRDefault="00BB2844" w:rsidP="00B22EF2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327E5482" w14:textId="09EB4232" w:rsidR="00BB2844" w:rsidRPr="003F2F3B" w:rsidRDefault="005E1270" w:rsidP="00B22EF2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8</w:t>
            </w:r>
          </w:p>
        </w:tc>
      </w:tr>
      <w:tr w:rsidR="00BB2844" w:rsidRPr="003F2F3B" w14:paraId="3C15C4C7" w14:textId="77777777" w:rsidTr="00B22EF2">
        <w:tc>
          <w:tcPr>
            <w:tcW w:w="15730" w:type="dxa"/>
            <w:gridSpan w:val="4"/>
            <w:shd w:val="clear" w:color="auto" w:fill="2898B7"/>
          </w:tcPr>
          <w:p w14:paraId="5583CB29" w14:textId="77777777" w:rsidR="00BB2844" w:rsidRPr="003F2F3B" w:rsidRDefault="00BB2844" w:rsidP="00B22EF2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BB2844" w:rsidRPr="004A0256" w14:paraId="4865DE20" w14:textId="77777777" w:rsidTr="00B22EF2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2A2ADAD0" w14:textId="77777777" w:rsidR="00BB2844" w:rsidRDefault="00BB2844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documentación, domicilio de entrega: Bernis 2789, domicilio de retiro: gauss 4705, fecha de retiro: 26/10/2023, fecha de entrega: 27/10/2023</w:t>
            </w:r>
          </w:p>
          <w:p w14:paraId="49193335" w14:textId="77777777" w:rsidR="00BB2844" w:rsidRDefault="00BB2844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documentación, domicilio de entrega: Bernis 2789, domicilio de retiro: gauss 4705, fecha de retiro: 23/10/2023, fecha de entrega: null</w:t>
            </w:r>
          </w:p>
          <w:p w14:paraId="66CE4354" w14:textId="7CF94096" w:rsidR="00BB2844" w:rsidRDefault="00BB2844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 de carga: documentación, domicilio de entrega: Bernis 2789, domicilio de retiro: gauss 4705, fecha de retiro: </w:t>
            </w:r>
            <w:r w:rsidR="00054B9C">
              <w:rPr>
                <w:rFonts w:ascii="Corbel" w:hAnsi="Corbel"/>
                <w:b/>
                <w:lang w:val="es-ES_tradnl"/>
              </w:rPr>
              <w:t>30/10/2023, fecha de entrega: 27/10/2023</w:t>
            </w:r>
          </w:p>
          <w:p w14:paraId="36A8A59F" w14:textId="2A5A029B" w:rsidR="00054B9C" w:rsidRDefault="00054B9C" w:rsidP="00054B9C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 de carga: documentación, domicilio de entrega: Bernis 2789, domicilio de retiro: gauss 4705, fecha de retiro: </w:t>
            </w:r>
            <w:r>
              <w:rPr>
                <w:rFonts w:ascii="Corbel" w:hAnsi="Corbel"/>
                <w:b/>
                <w:lang w:val="es-ES_tradnl"/>
              </w:rPr>
              <w:t>null</w:t>
            </w:r>
          </w:p>
          <w:p w14:paraId="67A044B0" w14:textId="16A38D3F" w:rsidR="00054B9C" w:rsidRDefault="00054B9C" w:rsidP="00F84183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 w:rsidRPr="00054B9C">
              <w:rPr>
                <w:rFonts w:ascii="Corbel" w:hAnsi="Corbel"/>
                <w:b/>
                <w:lang w:val="es-ES_tradnl"/>
              </w:rPr>
              <w:t xml:space="preserve">Tipo de carga: documentación, domicilio de entrega: Bernis 2789, domicilio de retiro: gauss 4705, fecha de retiro: </w:t>
            </w:r>
            <w:r w:rsidRPr="00054B9C">
              <w:rPr>
                <w:rFonts w:ascii="Corbel" w:hAnsi="Corbel"/>
                <w:b/>
                <w:lang w:val="es-ES_tradnl"/>
              </w:rPr>
              <w:t>23</w:t>
            </w:r>
            <w:r w:rsidRPr="00054B9C">
              <w:rPr>
                <w:rFonts w:ascii="Corbel" w:hAnsi="Corbel"/>
                <w:b/>
                <w:lang w:val="es-ES_tradnl"/>
              </w:rPr>
              <w:t>/10/2023</w:t>
            </w:r>
          </w:p>
          <w:p w14:paraId="3BC2B00F" w14:textId="2AA3D548" w:rsidR="00054B9C" w:rsidRDefault="00054B9C" w:rsidP="00054B9C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 de carga: documentación, domicilio de entrega: </w:t>
            </w:r>
            <w:r>
              <w:rPr>
                <w:rFonts w:ascii="Corbel" w:hAnsi="Corbel"/>
                <w:b/>
                <w:lang w:val="es-ES_tradnl"/>
              </w:rPr>
              <w:t>argensola</w:t>
            </w:r>
          </w:p>
          <w:p w14:paraId="44B8B673" w14:textId="77777777" w:rsidR="005E1270" w:rsidRDefault="00054B9C" w:rsidP="005E1270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 w:rsidRPr="005E1270">
              <w:rPr>
                <w:rFonts w:ascii="Corbel" w:hAnsi="Corbel"/>
                <w:b/>
                <w:lang w:val="es-ES_tradnl"/>
              </w:rPr>
              <w:t xml:space="preserve">Tipo de carga: documentación, domicilio de entrega: Bernis 2789, domicilio de retiro: </w:t>
            </w:r>
            <w:r w:rsidR="005E1270" w:rsidRPr="005E1270">
              <w:rPr>
                <w:rFonts w:ascii="Corbel" w:hAnsi="Corbel"/>
                <w:b/>
                <w:lang w:val="es-ES_tradnl"/>
              </w:rPr>
              <w:t>argensola</w:t>
            </w:r>
          </w:p>
          <w:p w14:paraId="3C273D42" w14:textId="4FCE9F0E" w:rsidR="00BB2844" w:rsidRPr="00A535A8" w:rsidRDefault="00BB2844" w:rsidP="005E1270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null</w:t>
            </w:r>
          </w:p>
        </w:tc>
      </w:tr>
      <w:tr w:rsidR="00BB2844" w:rsidRPr="003F2F3B" w14:paraId="3C4618A8" w14:textId="77777777" w:rsidTr="00B22EF2">
        <w:tc>
          <w:tcPr>
            <w:tcW w:w="15730" w:type="dxa"/>
            <w:gridSpan w:val="4"/>
            <w:shd w:val="clear" w:color="auto" w:fill="2898B7"/>
          </w:tcPr>
          <w:p w14:paraId="0707409A" w14:textId="77777777" w:rsidR="00BB2844" w:rsidRPr="003F2F3B" w:rsidRDefault="00BB2844" w:rsidP="00B22EF2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BB2844" w:rsidRPr="003F2F3B" w14:paraId="56DB897F" w14:textId="77777777" w:rsidTr="00B22EF2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682CAE29" w14:textId="77777777" w:rsidR="00BB2844" w:rsidRDefault="00BB2844" w:rsidP="00B22EF2">
            <w:pPr>
              <w:pStyle w:val="Textoindependiente"/>
              <w:rPr>
                <w:rFonts w:ascii="Corbel" w:hAnsi="Corbel"/>
                <w:b/>
              </w:rPr>
            </w:pPr>
          </w:p>
          <w:p w14:paraId="15223F87" w14:textId="77777777" w:rsidR="00BB2844" w:rsidRDefault="00BB2844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Tipo de carga “documentación” debe estar cargado</w:t>
            </w:r>
          </w:p>
          <w:p w14:paraId="5DEBCF58" w14:textId="77777777" w:rsidR="00BB2844" w:rsidRDefault="00BB2844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Domicilio de entrega “bernis 2789” tiene que pertenecer a la localidad “córdoba”</w:t>
            </w:r>
          </w:p>
          <w:p w14:paraId="3A7E50BD" w14:textId="77777777" w:rsidR="00BB2844" w:rsidRDefault="00BB2844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Domicilio de retiro “Gauss 4705” tiene que pertenecer a la localidad “córdoba”</w:t>
            </w:r>
          </w:p>
          <w:p w14:paraId="1AEC4079" w14:textId="77777777" w:rsidR="00BB2844" w:rsidRDefault="00BB2844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Fecha actual corresponde a la fecha del sistema: 26/10/2023</w:t>
            </w:r>
          </w:p>
          <w:p w14:paraId="74722551" w14:textId="77777777" w:rsidR="00BB2844" w:rsidRDefault="00BB2844" w:rsidP="00B22EF2">
            <w:pPr>
              <w:pStyle w:val="Textoindependiente"/>
              <w:rPr>
                <w:rFonts w:ascii="Corbel" w:hAnsi="Corbel"/>
                <w:b/>
              </w:rPr>
            </w:pPr>
          </w:p>
          <w:p w14:paraId="5A0E7994" w14:textId="77777777" w:rsidR="00BB2844" w:rsidRPr="00E61912" w:rsidRDefault="00BB2844" w:rsidP="00B22EF2">
            <w:pPr>
              <w:pStyle w:val="Textoindependiente"/>
              <w:numPr>
                <w:ilvl w:val="0"/>
                <w:numId w:val="45"/>
              </w:numPr>
              <w:rPr>
                <w:rFonts w:ascii="Corbel" w:hAnsi="Corbel"/>
                <w:b/>
                <w:highlight w:val="yellow"/>
              </w:rPr>
            </w:pPr>
            <w:r w:rsidRPr="00E61912">
              <w:rPr>
                <w:rFonts w:ascii="Corbel" w:hAnsi="Corbel"/>
                <w:b/>
                <w:highlight w:val="yellow"/>
              </w:rPr>
              <w:t>¿¿¿¿¿¿¿¿¿Es necesario poner vives y argensola no son domicilios validos?????????</w:t>
            </w:r>
          </w:p>
          <w:p w14:paraId="785B04FE" w14:textId="77777777" w:rsidR="00BB2844" w:rsidRPr="003F2F3B" w:rsidRDefault="00BB2844" w:rsidP="00B22EF2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60CD16A5" w14:textId="77777777" w:rsidR="00BB2844" w:rsidRDefault="00BB2844" w:rsidP="002121B4">
      <w:pPr>
        <w:ind w:firstLine="0"/>
        <w:rPr>
          <w:rFonts w:cs="Calibri Light"/>
        </w:rPr>
      </w:pPr>
    </w:p>
    <w:p w14:paraId="7A962C37" w14:textId="77777777" w:rsidR="005E1270" w:rsidRDefault="005E1270" w:rsidP="002121B4">
      <w:pPr>
        <w:ind w:firstLine="0"/>
        <w:rPr>
          <w:rFonts w:cs="Calibri Light"/>
        </w:rPr>
      </w:pPr>
    </w:p>
    <w:p w14:paraId="096FC554" w14:textId="77777777" w:rsidR="005E1270" w:rsidRDefault="005E1270" w:rsidP="002121B4">
      <w:pP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5E1270" w:rsidRPr="003F2F3B" w14:paraId="5C475766" w14:textId="77777777" w:rsidTr="00B22EF2">
        <w:tc>
          <w:tcPr>
            <w:tcW w:w="1421" w:type="dxa"/>
            <w:shd w:val="clear" w:color="auto" w:fill="2898B7"/>
          </w:tcPr>
          <w:p w14:paraId="79E5D0FE" w14:textId="77777777" w:rsidR="005E1270" w:rsidRPr="006145DF" w:rsidRDefault="005E1270" w:rsidP="00B22EF2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008F8DF9" w14:textId="72F13FC7" w:rsidR="005E1270" w:rsidRPr="003F2F3B" w:rsidRDefault="005E1270" w:rsidP="00B22EF2">
            <w:pPr>
              <w:pStyle w:val="Textoindependiente"/>
              <w:ind w:firstLine="0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Condición</w:t>
            </w:r>
          </w:p>
        </w:tc>
        <w:tc>
          <w:tcPr>
            <w:tcW w:w="3189" w:type="dxa"/>
            <w:shd w:val="clear" w:color="auto" w:fill="2898B7"/>
          </w:tcPr>
          <w:p w14:paraId="1E4639F0" w14:textId="77777777" w:rsidR="005E1270" w:rsidRPr="003F2F3B" w:rsidRDefault="005E1270" w:rsidP="00B22EF2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072973AD" w14:textId="77777777" w:rsidR="005E1270" w:rsidRPr="003F2F3B" w:rsidRDefault="005E1270" w:rsidP="00B22EF2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8</w:t>
            </w:r>
          </w:p>
        </w:tc>
      </w:tr>
      <w:tr w:rsidR="005E1270" w:rsidRPr="003F2F3B" w14:paraId="2DA70E3D" w14:textId="77777777" w:rsidTr="00B22EF2">
        <w:tc>
          <w:tcPr>
            <w:tcW w:w="15730" w:type="dxa"/>
            <w:gridSpan w:val="4"/>
            <w:shd w:val="clear" w:color="auto" w:fill="2898B7"/>
          </w:tcPr>
          <w:p w14:paraId="37F0D84F" w14:textId="77777777" w:rsidR="005E1270" w:rsidRPr="003F2F3B" w:rsidRDefault="005E1270" w:rsidP="00B22EF2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5E1270" w:rsidRPr="004A0256" w14:paraId="6409357F" w14:textId="77777777" w:rsidTr="00B22EF2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7CDA1532" w14:textId="4B6AFFF1" w:rsidR="005E1270" w:rsidRDefault="005E1270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 de carga: </w:t>
            </w:r>
            <w:r>
              <w:rPr>
                <w:rFonts w:ascii="Corbel" w:hAnsi="Corbel"/>
                <w:b/>
                <w:lang w:val="es-ES_tradnl"/>
              </w:rPr>
              <w:t>null</w:t>
            </w:r>
          </w:p>
          <w:p w14:paraId="556C139A" w14:textId="59D1924B" w:rsidR="005E1270" w:rsidRDefault="005E1270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 de carga: documentación, domicilio de entrega: </w:t>
            </w:r>
            <w:r>
              <w:rPr>
                <w:rFonts w:ascii="Corbel" w:hAnsi="Corbel"/>
                <w:b/>
                <w:lang w:val="es-ES_tradnl"/>
              </w:rPr>
              <w:t>argensola</w:t>
            </w:r>
          </w:p>
          <w:p w14:paraId="2E38DF47" w14:textId="2CB31481" w:rsidR="005E1270" w:rsidRDefault="005E1270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 de carga: documentación, domicilio de entrega: Bernis 2789, domicilio de retiro: </w:t>
            </w:r>
            <w:r>
              <w:rPr>
                <w:rFonts w:ascii="Corbel" w:hAnsi="Corbel"/>
                <w:b/>
                <w:lang w:val="es-ES_tradnl"/>
              </w:rPr>
              <w:t>argensola</w:t>
            </w:r>
          </w:p>
          <w:p w14:paraId="56DA6296" w14:textId="77777777" w:rsidR="005E1270" w:rsidRDefault="005E1270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 de carga: documentación, domicilio de entrega: Bernis 2789, domicilio de retiro: gauss 4705, fecha de retiro: null</w:t>
            </w:r>
          </w:p>
          <w:p w14:paraId="1304EC63" w14:textId="727949B2" w:rsidR="005E1270" w:rsidRDefault="005E1270" w:rsidP="00B22EF2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 w:rsidRPr="00054B9C">
              <w:rPr>
                <w:rFonts w:ascii="Corbel" w:hAnsi="Corbel"/>
                <w:b/>
                <w:lang w:val="es-ES_tradnl"/>
              </w:rPr>
              <w:t>Tipo de carga: documentación, domicilio de entrega: Bernis 2789, domicilio de retiro: gauss 4705, fecha de retiro: 23/10/2023</w:t>
            </w:r>
            <w:r>
              <w:rPr>
                <w:rFonts w:ascii="Corbel" w:hAnsi="Corbel"/>
                <w:b/>
                <w:lang w:val="es-ES_tradnl"/>
              </w:rPr>
              <w:t xml:space="preserve">, </w:t>
            </w:r>
          </w:p>
          <w:p w14:paraId="2E9CAE10" w14:textId="3249E81E" w:rsidR="005E1270" w:rsidRPr="005E1270" w:rsidRDefault="005E1270" w:rsidP="005E1270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 w:rsidRPr="00054B9C">
              <w:rPr>
                <w:rFonts w:ascii="Corbel" w:hAnsi="Corbel"/>
                <w:b/>
                <w:lang w:val="es-ES_tradnl"/>
              </w:rPr>
              <w:t xml:space="preserve">Tipo de carga: documentación, domicilio de entrega: Bernis 2789, domicilio de retiro: gauss 4705, fecha de retiro: </w:t>
            </w:r>
            <w:r>
              <w:rPr>
                <w:rFonts w:ascii="Corbel" w:hAnsi="Corbel"/>
                <w:b/>
                <w:lang w:val="es-ES_tradnl"/>
              </w:rPr>
              <w:t>27</w:t>
            </w:r>
            <w:r w:rsidRPr="00054B9C">
              <w:rPr>
                <w:rFonts w:ascii="Corbel" w:hAnsi="Corbel"/>
                <w:b/>
                <w:lang w:val="es-ES_tradnl"/>
              </w:rPr>
              <w:t>/10/2023</w:t>
            </w:r>
            <w:r>
              <w:rPr>
                <w:rFonts w:ascii="Corbel" w:hAnsi="Corbel"/>
                <w:b/>
                <w:lang w:val="es-ES_tradnl"/>
              </w:rPr>
              <w:t xml:space="preserve">, </w:t>
            </w:r>
            <w:r>
              <w:rPr>
                <w:rFonts w:ascii="Corbel" w:hAnsi="Corbel"/>
                <w:b/>
                <w:lang w:val="es-ES_tradnl"/>
              </w:rPr>
              <w:t>fecha de entrega: null</w:t>
            </w:r>
          </w:p>
          <w:p w14:paraId="4BCE6F22" w14:textId="36ED5E91" w:rsidR="005E1270" w:rsidRDefault="005E1270" w:rsidP="005E1270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 w:rsidRPr="00054B9C">
              <w:rPr>
                <w:rFonts w:ascii="Corbel" w:hAnsi="Corbel"/>
                <w:b/>
                <w:lang w:val="es-ES_tradnl"/>
              </w:rPr>
              <w:t xml:space="preserve">Tipo de carga: documentación, domicilio de entrega: Bernis 2789, domicilio de retiro: gauss 4705, fecha de retiro: </w:t>
            </w:r>
            <w:r>
              <w:rPr>
                <w:rFonts w:ascii="Corbel" w:hAnsi="Corbel"/>
                <w:b/>
                <w:lang w:val="es-ES_tradnl"/>
              </w:rPr>
              <w:t>27</w:t>
            </w:r>
            <w:r w:rsidRPr="00054B9C">
              <w:rPr>
                <w:rFonts w:ascii="Corbel" w:hAnsi="Corbel"/>
                <w:b/>
                <w:lang w:val="es-ES_tradnl"/>
              </w:rPr>
              <w:t>/10/2023</w:t>
            </w:r>
            <w:r>
              <w:rPr>
                <w:rFonts w:ascii="Corbel" w:hAnsi="Corbel"/>
                <w:b/>
                <w:lang w:val="es-ES_tradnl"/>
              </w:rPr>
              <w:t xml:space="preserve">, fecha de entrega: </w:t>
            </w:r>
            <w:r>
              <w:rPr>
                <w:rFonts w:ascii="Corbel" w:hAnsi="Corbel"/>
                <w:b/>
                <w:lang w:val="es-ES_tradnl"/>
              </w:rPr>
              <w:t>20/10/2023</w:t>
            </w:r>
          </w:p>
          <w:p w14:paraId="25C725FE" w14:textId="682CF0A9" w:rsidR="005E1270" w:rsidRPr="005E1270" w:rsidRDefault="005E1270" w:rsidP="005E1270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 w:rsidRPr="00054B9C">
              <w:rPr>
                <w:rFonts w:ascii="Corbel" w:hAnsi="Corbel"/>
                <w:b/>
                <w:lang w:val="es-ES_tradnl"/>
              </w:rPr>
              <w:t xml:space="preserve">Tipo de carga: documentación, domicilio de entrega: Bernis 2789, domicilio de retiro: gauss 4705, fecha de retiro: </w:t>
            </w:r>
            <w:r>
              <w:rPr>
                <w:rFonts w:ascii="Corbel" w:hAnsi="Corbel"/>
                <w:b/>
                <w:lang w:val="es-ES_tradnl"/>
              </w:rPr>
              <w:t>27</w:t>
            </w:r>
            <w:r w:rsidRPr="00054B9C">
              <w:rPr>
                <w:rFonts w:ascii="Corbel" w:hAnsi="Corbel"/>
                <w:b/>
                <w:lang w:val="es-ES_tradnl"/>
              </w:rPr>
              <w:t>/10/2023</w:t>
            </w:r>
            <w:r>
              <w:rPr>
                <w:rFonts w:ascii="Corbel" w:hAnsi="Corbel"/>
                <w:b/>
                <w:lang w:val="es-ES_tradnl"/>
              </w:rPr>
              <w:t>, fecha de entrega: 2</w:t>
            </w:r>
            <w:r>
              <w:rPr>
                <w:rFonts w:ascii="Corbel" w:hAnsi="Corbel"/>
                <w:b/>
                <w:lang w:val="es-ES_tradnl"/>
              </w:rPr>
              <w:t>8</w:t>
            </w:r>
            <w:r>
              <w:rPr>
                <w:rFonts w:ascii="Corbel" w:hAnsi="Corbel"/>
                <w:b/>
                <w:lang w:val="es-ES_tradnl"/>
              </w:rPr>
              <w:t>/10/2023</w:t>
            </w:r>
          </w:p>
        </w:tc>
      </w:tr>
      <w:tr w:rsidR="005E1270" w:rsidRPr="003F2F3B" w14:paraId="1700DA89" w14:textId="77777777" w:rsidTr="00B22EF2">
        <w:tc>
          <w:tcPr>
            <w:tcW w:w="15730" w:type="dxa"/>
            <w:gridSpan w:val="4"/>
            <w:shd w:val="clear" w:color="auto" w:fill="2898B7"/>
          </w:tcPr>
          <w:p w14:paraId="50563A21" w14:textId="77777777" w:rsidR="005E1270" w:rsidRPr="003F2F3B" w:rsidRDefault="005E1270" w:rsidP="00B22EF2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5E1270" w:rsidRPr="003F2F3B" w14:paraId="4CDBCA2A" w14:textId="77777777" w:rsidTr="00B22EF2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16CC6561" w14:textId="77777777" w:rsidR="005E1270" w:rsidRDefault="005E1270" w:rsidP="00B22EF2">
            <w:pPr>
              <w:pStyle w:val="Textoindependiente"/>
              <w:rPr>
                <w:rFonts w:ascii="Corbel" w:hAnsi="Corbel"/>
                <w:b/>
              </w:rPr>
            </w:pPr>
          </w:p>
          <w:p w14:paraId="3A5A0923" w14:textId="77777777" w:rsidR="005E1270" w:rsidRDefault="005E1270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Tipo de carga “documentación” debe estar cargado</w:t>
            </w:r>
          </w:p>
          <w:p w14:paraId="2B1D67D2" w14:textId="77777777" w:rsidR="005E1270" w:rsidRDefault="005E1270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Domicilio de entrega “bernis 2789” tiene que pertenecer a la localidad “córdoba”</w:t>
            </w:r>
          </w:p>
          <w:p w14:paraId="2224B08B" w14:textId="77777777" w:rsidR="005E1270" w:rsidRDefault="005E1270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Domicilio de retiro “Gauss 4705” tiene que pertenecer a la localidad “córdoba”</w:t>
            </w:r>
          </w:p>
          <w:p w14:paraId="74958262" w14:textId="77777777" w:rsidR="005E1270" w:rsidRDefault="005E1270" w:rsidP="00B22EF2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Fecha actual corresponde a la fecha del sistema: 26/10/2023</w:t>
            </w:r>
          </w:p>
          <w:p w14:paraId="26B7EB28" w14:textId="77777777" w:rsidR="005E1270" w:rsidRDefault="005E1270" w:rsidP="00B22EF2">
            <w:pPr>
              <w:pStyle w:val="Textoindependiente"/>
              <w:rPr>
                <w:rFonts w:ascii="Corbel" w:hAnsi="Corbel"/>
                <w:b/>
              </w:rPr>
            </w:pPr>
          </w:p>
          <w:p w14:paraId="78C51340" w14:textId="77777777" w:rsidR="005E1270" w:rsidRPr="00E61912" w:rsidRDefault="005E1270" w:rsidP="00B22EF2">
            <w:pPr>
              <w:pStyle w:val="Textoindependiente"/>
              <w:numPr>
                <w:ilvl w:val="0"/>
                <w:numId w:val="45"/>
              </w:numPr>
              <w:rPr>
                <w:rFonts w:ascii="Corbel" w:hAnsi="Corbel"/>
                <w:b/>
                <w:highlight w:val="yellow"/>
              </w:rPr>
            </w:pPr>
            <w:r w:rsidRPr="00E61912">
              <w:rPr>
                <w:rFonts w:ascii="Corbel" w:hAnsi="Corbel"/>
                <w:b/>
                <w:highlight w:val="yellow"/>
              </w:rPr>
              <w:t>¿¿¿¿¿¿¿¿¿Es necesario poner vives y argensola no son domicilios validos?????????</w:t>
            </w:r>
          </w:p>
          <w:p w14:paraId="3B808785" w14:textId="77777777" w:rsidR="005E1270" w:rsidRPr="003F2F3B" w:rsidRDefault="005E1270" w:rsidP="00B22EF2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26E786B9" w14:textId="77777777" w:rsidR="005E1270" w:rsidRDefault="005E1270" w:rsidP="005E1270">
      <w:pPr>
        <w:ind w:firstLine="0"/>
        <w:rPr>
          <w:rFonts w:cs="Calibri Light"/>
        </w:rPr>
      </w:pPr>
    </w:p>
    <w:p w14:paraId="1BA1DD00" w14:textId="77777777" w:rsidR="005E1270" w:rsidRDefault="005E1270" w:rsidP="002121B4">
      <w:pPr>
        <w:ind w:firstLine="0"/>
        <w:rPr>
          <w:rFonts w:cs="Calibri Light"/>
        </w:rPr>
      </w:pPr>
    </w:p>
    <w:p w14:paraId="6979045D" w14:textId="77777777" w:rsidR="005E1270" w:rsidRPr="002121B4" w:rsidRDefault="005E1270" w:rsidP="002121B4">
      <w:pPr>
        <w:ind w:firstLine="0"/>
        <w:rPr>
          <w:rFonts w:cs="Calibri Light"/>
        </w:rPr>
      </w:pPr>
    </w:p>
    <w:sectPr w:rsidR="005E1270" w:rsidRPr="002121B4" w:rsidSect="009A5A5D">
      <w:headerReference w:type="first" r:id="rId16"/>
      <w:footerReference w:type="first" r:id="rId17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A6D65" w14:textId="77777777" w:rsidR="00A15E84" w:rsidRDefault="00A15E84">
      <w:r>
        <w:separator/>
      </w:r>
    </w:p>
  </w:endnote>
  <w:endnote w:type="continuationSeparator" w:id="0">
    <w:p w14:paraId="7140AF3C" w14:textId="77777777" w:rsidR="00A15E84" w:rsidRDefault="00A1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E2B7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4E0C6DBB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4DDA8476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0BB3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0455C259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90D8E98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561F8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44C13E6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25A45039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7FB25" w14:textId="77777777" w:rsidR="00A15E84" w:rsidRDefault="00A15E84">
      <w:r>
        <w:separator/>
      </w:r>
    </w:p>
  </w:footnote>
  <w:footnote w:type="continuationSeparator" w:id="0">
    <w:p w14:paraId="07D05677" w14:textId="77777777" w:rsidR="00A15E84" w:rsidRDefault="00A15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A1BC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4C8B4141" w14:textId="77777777">
      <w:trPr>
        <w:trHeight w:val="1024"/>
      </w:trPr>
      <w:tc>
        <w:tcPr>
          <w:tcW w:w="2552" w:type="dxa"/>
          <w:shd w:val="clear" w:color="auto" w:fill="auto"/>
        </w:tcPr>
        <w:p w14:paraId="3E138070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1CC247F2" wp14:editId="644ED3B2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D332C0C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F2D7649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0E1FDBFD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774729FC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0022A7C8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15532ACA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329D56E2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09C9D16A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6E2A1547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3F1C4A20" wp14:editId="3B548E22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F7F2719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2C0BCFE9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5C33F1B6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FCCCBAD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7EAE8FA6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1E737799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4EBFE2E0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530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544"/>
      <w:gridCol w:w="8930"/>
      <w:gridCol w:w="2835"/>
    </w:tblGrid>
    <w:tr w:rsidR="009A5A5D" w14:paraId="7EFC745D" w14:textId="77777777" w:rsidTr="00C53C5E">
      <w:trPr>
        <w:trHeight w:val="1024"/>
      </w:trPr>
      <w:tc>
        <w:tcPr>
          <w:tcW w:w="3544" w:type="dxa"/>
          <w:shd w:val="clear" w:color="auto" w:fill="auto"/>
        </w:tcPr>
        <w:p w14:paraId="35CD6DA8" w14:textId="77777777" w:rsidR="009A5A5D" w:rsidRDefault="00C53C5E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935" distR="114935" simplePos="0" relativeHeight="251662336" behindDoc="0" locked="0" layoutInCell="1" hidden="0" allowOverlap="1" wp14:anchorId="35DD8665" wp14:editId="0E799494">
                <wp:simplePos x="0" y="0"/>
                <wp:positionH relativeFrom="column">
                  <wp:posOffset>894080</wp:posOffset>
                </wp:positionH>
                <wp:positionV relativeFrom="paragraph">
                  <wp:posOffset>40005</wp:posOffset>
                </wp:positionV>
                <wp:extent cx="300990" cy="298450"/>
                <wp:effectExtent l="0" t="0" r="3810" b="6350"/>
                <wp:wrapTopAndBottom distT="0" distB="0"/>
                <wp:docPr id="1242349967" name="Imagen 12423499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00990" cy="298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5A5D">
            <w:rPr>
              <w:sz w:val="14"/>
              <w:szCs w:val="14"/>
            </w:rPr>
            <w:t>Universidad Tecnológica Nacional</w:t>
          </w:r>
        </w:p>
        <w:p w14:paraId="24F4A3D8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583E58D4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8930" w:type="dxa"/>
          <w:shd w:val="clear" w:color="auto" w:fill="auto"/>
        </w:tcPr>
        <w:p w14:paraId="6AE2A22B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3742DB5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6B0A2363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3609071A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136238E7" w14:textId="77777777"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23B9D33E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087FCE8F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6945BAF8" wp14:editId="3322A7B1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A2407FC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35325B0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67D9B44A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25E6758B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1538163D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2AE9A407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6046645A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9432CF"/>
    <w:multiLevelType w:val="hybridMultilevel"/>
    <w:tmpl w:val="109A4DDA"/>
    <w:lvl w:ilvl="0" w:tplc="530ED9E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773776"/>
    <w:multiLevelType w:val="hybridMultilevel"/>
    <w:tmpl w:val="9072DBD6"/>
    <w:lvl w:ilvl="0" w:tplc="E0E8DBC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97973"/>
    <w:multiLevelType w:val="hybridMultilevel"/>
    <w:tmpl w:val="1D70923E"/>
    <w:numStyleLink w:val="Estiloimportado2"/>
  </w:abstractNum>
  <w:abstractNum w:abstractNumId="14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02D3598"/>
    <w:multiLevelType w:val="hybridMultilevel"/>
    <w:tmpl w:val="2A36B36A"/>
    <w:lvl w:ilvl="0" w:tplc="C8026B48">
      <w:start w:val="10"/>
      <w:numFmt w:val="bullet"/>
      <w:lvlText w:val="-"/>
      <w:lvlJc w:val="left"/>
      <w:pPr>
        <w:ind w:left="587" w:hanging="360"/>
      </w:pPr>
      <w:rPr>
        <w:rFonts w:ascii="Corbel" w:eastAsia="Calibri" w:hAnsi="Corbel" w:cs="Calibri" w:hint="default"/>
      </w:rPr>
    </w:lvl>
    <w:lvl w:ilvl="1" w:tplc="2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8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0A76876"/>
    <w:multiLevelType w:val="hybridMultilevel"/>
    <w:tmpl w:val="5058A0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9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31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3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7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5337257">
    <w:abstractNumId w:val="34"/>
  </w:num>
  <w:num w:numId="2" w16cid:durableId="1568152516">
    <w:abstractNumId w:val="35"/>
  </w:num>
  <w:num w:numId="3" w16cid:durableId="1183130993">
    <w:abstractNumId w:val="26"/>
  </w:num>
  <w:num w:numId="4" w16cid:durableId="1839035102">
    <w:abstractNumId w:val="16"/>
  </w:num>
  <w:num w:numId="5" w16cid:durableId="29915005">
    <w:abstractNumId w:val="5"/>
  </w:num>
  <w:num w:numId="6" w16cid:durableId="1691029367">
    <w:abstractNumId w:val="25"/>
  </w:num>
  <w:num w:numId="7" w16cid:durableId="508522843">
    <w:abstractNumId w:val="15"/>
  </w:num>
  <w:num w:numId="8" w16cid:durableId="2099132396">
    <w:abstractNumId w:val="0"/>
  </w:num>
  <w:num w:numId="9" w16cid:durableId="1969965354">
    <w:abstractNumId w:val="27"/>
  </w:num>
  <w:num w:numId="10" w16cid:durableId="321934856">
    <w:abstractNumId w:val="10"/>
  </w:num>
  <w:num w:numId="11" w16cid:durableId="807208019">
    <w:abstractNumId w:val="9"/>
  </w:num>
  <w:num w:numId="12" w16cid:durableId="1233850420">
    <w:abstractNumId w:val="12"/>
  </w:num>
  <w:num w:numId="13" w16cid:durableId="144784828">
    <w:abstractNumId w:val="14"/>
  </w:num>
  <w:num w:numId="14" w16cid:durableId="2244814">
    <w:abstractNumId w:val="22"/>
  </w:num>
  <w:num w:numId="15" w16cid:durableId="1568107582">
    <w:abstractNumId w:val="29"/>
  </w:num>
  <w:num w:numId="16" w16cid:durableId="147863363">
    <w:abstractNumId w:val="31"/>
  </w:num>
  <w:num w:numId="17" w16cid:durableId="2013221636">
    <w:abstractNumId w:val="24"/>
  </w:num>
  <w:num w:numId="18" w16cid:durableId="1725984627">
    <w:abstractNumId w:val="18"/>
  </w:num>
  <w:num w:numId="19" w16cid:durableId="871068059">
    <w:abstractNumId w:val="20"/>
  </w:num>
  <w:num w:numId="20" w16cid:durableId="1688485239">
    <w:abstractNumId w:val="33"/>
  </w:num>
  <w:num w:numId="21" w16cid:durableId="1801073414">
    <w:abstractNumId w:val="2"/>
  </w:num>
  <w:num w:numId="22" w16cid:durableId="1306929426">
    <w:abstractNumId w:val="31"/>
  </w:num>
  <w:num w:numId="23" w16cid:durableId="641498437">
    <w:abstractNumId w:val="20"/>
  </w:num>
  <w:num w:numId="24" w16cid:durableId="1360281516">
    <w:abstractNumId w:val="33"/>
  </w:num>
  <w:num w:numId="25" w16cid:durableId="1815675819">
    <w:abstractNumId w:val="15"/>
  </w:num>
  <w:num w:numId="26" w16cid:durableId="1208445424">
    <w:abstractNumId w:val="16"/>
  </w:num>
  <w:num w:numId="27" w16cid:durableId="1722170326">
    <w:abstractNumId w:val="7"/>
  </w:num>
  <w:num w:numId="28" w16cid:durableId="1498498095">
    <w:abstractNumId w:val="19"/>
  </w:num>
  <w:num w:numId="29" w16cid:durableId="1466004916">
    <w:abstractNumId w:val="6"/>
  </w:num>
  <w:num w:numId="30" w16cid:durableId="1746613192">
    <w:abstractNumId w:val="13"/>
  </w:num>
  <w:num w:numId="31" w16cid:durableId="1637299715">
    <w:abstractNumId w:val="13"/>
  </w:num>
  <w:num w:numId="32" w16cid:durableId="16931924">
    <w:abstractNumId w:val="13"/>
    <w:lvlOverride w:ilvl="0">
      <w:startOverride w:val="3"/>
      <w:lvl w:ilvl="0" w:tplc="1B40BAA6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91A503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3EE7056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A42067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13A090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BAEF740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E12178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F8EBC3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F68C302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617493800">
    <w:abstractNumId w:val="1"/>
  </w:num>
  <w:num w:numId="34" w16cid:durableId="1269704659">
    <w:abstractNumId w:val="4"/>
  </w:num>
  <w:num w:numId="35" w16cid:durableId="2083797457">
    <w:abstractNumId w:val="37"/>
  </w:num>
  <w:num w:numId="36" w16cid:durableId="1269312587">
    <w:abstractNumId w:val="23"/>
  </w:num>
  <w:num w:numId="37" w16cid:durableId="1684504188">
    <w:abstractNumId w:val="28"/>
  </w:num>
  <w:num w:numId="38" w16cid:durableId="289097313">
    <w:abstractNumId w:val="32"/>
  </w:num>
  <w:num w:numId="39" w16cid:durableId="653874071">
    <w:abstractNumId w:val="36"/>
  </w:num>
  <w:num w:numId="40" w16cid:durableId="1678733843">
    <w:abstractNumId w:val="30"/>
  </w:num>
  <w:num w:numId="41" w16cid:durableId="1395466202">
    <w:abstractNumId w:val="8"/>
  </w:num>
  <w:num w:numId="42" w16cid:durableId="1881161504">
    <w:abstractNumId w:val="11"/>
  </w:num>
  <w:num w:numId="43" w16cid:durableId="923145107">
    <w:abstractNumId w:val="21"/>
  </w:num>
  <w:num w:numId="44" w16cid:durableId="1832715818">
    <w:abstractNumId w:val="3"/>
  </w:num>
  <w:num w:numId="45" w16cid:durableId="18414626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A48"/>
    <w:rsid w:val="000115A4"/>
    <w:rsid w:val="00040025"/>
    <w:rsid w:val="00054B9C"/>
    <w:rsid w:val="00060469"/>
    <w:rsid w:val="00081B6C"/>
    <w:rsid w:val="0008422A"/>
    <w:rsid w:val="000A6FF9"/>
    <w:rsid w:val="001406BA"/>
    <w:rsid w:val="00177AF1"/>
    <w:rsid w:val="001E5147"/>
    <w:rsid w:val="00207CE5"/>
    <w:rsid w:val="002121B4"/>
    <w:rsid w:val="0022541F"/>
    <w:rsid w:val="00253A82"/>
    <w:rsid w:val="0029681F"/>
    <w:rsid w:val="002C4A41"/>
    <w:rsid w:val="002E35F4"/>
    <w:rsid w:val="002F0F77"/>
    <w:rsid w:val="002F5A91"/>
    <w:rsid w:val="00307CBE"/>
    <w:rsid w:val="00325C61"/>
    <w:rsid w:val="003700DD"/>
    <w:rsid w:val="003D2BD7"/>
    <w:rsid w:val="00431DD6"/>
    <w:rsid w:val="00486FB0"/>
    <w:rsid w:val="00495A48"/>
    <w:rsid w:val="004E5151"/>
    <w:rsid w:val="0050756F"/>
    <w:rsid w:val="00566540"/>
    <w:rsid w:val="005970C9"/>
    <w:rsid w:val="005B18BC"/>
    <w:rsid w:val="005E1270"/>
    <w:rsid w:val="006010B2"/>
    <w:rsid w:val="00616B51"/>
    <w:rsid w:val="00643ACB"/>
    <w:rsid w:val="006951F3"/>
    <w:rsid w:val="00697275"/>
    <w:rsid w:val="006E5DDF"/>
    <w:rsid w:val="00726FFD"/>
    <w:rsid w:val="00744CB5"/>
    <w:rsid w:val="00744EB3"/>
    <w:rsid w:val="0077256B"/>
    <w:rsid w:val="00790915"/>
    <w:rsid w:val="007C5BBB"/>
    <w:rsid w:val="0081704B"/>
    <w:rsid w:val="00875E6B"/>
    <w:rsid w:val="0089039F"/>
    <w:rsid w:val="008E21D1"/>
    <w:rsid w:val="00917303"/>
    <w:rsid w:val="00957958"/>
    <w:rsid w:val="00991613"/>
    <w:rsid w:val="009A5A5D"/>
    <w:rsid w:val="009B2D0E"/>
    <w:rsid w:val="00A1376A"/>
    <w:rsid w:val="00A15E84"/>
    <w:rsid w:val="00A17733"/>
    <w:rsid w:val="00A32C61"/>
    <w:rsid w:val="00A535A8"/>
    <w:rsid w:val="00A72AE8"/>
    <w:rsid w:val="00A908C8"/>
    <w:rsid w:val="00AC256C"/>
    <w:rsid w:val="00AC3E20"/>
    <w:rsid w:val="00AD32FB"/>
    <w:rsid w:val="00B17EF6"/>
    <w:rsid w:val="00B2115D"/>
    <w:rsid w:val="00BB2844"/>
    <w:rsid w:val="00BC699C"/>
    <w:rsid w:val="00BD6B43"/>
    <w:rsid w:val="00C53C5E"/>
    <w:rsid w:val="00C71BDC"/>
    <w:rsid w:val="00C75712"/>
    <w:rsid w:val="00C80281"/>
    <w:rsid w:val="00C87CD2"/>
    <w:rsid w:val="00CB3320"/>
    <w:rsid w:val="00CB559E"/>
    <w:rsid w:val="00D20AC1"/>
    <w:rsid w:val="00D60E80"/>
    <w:rsid w:val="00D76D83"/>
    <w:rsid w:val="00D939CE"/>
    <w:rsid w:val="00E61912"/>
    <w:rsid w:val="00E61936"/>
    <w:rsid w:val="00E90129"/>
    <w:rsid w:val="00E94CD9"/>
    <w:rsid w:val="00EB4AAD"/>
    <w:rsid w:val="00EE03FB"/>
    <w:rsid w:val="00F210DC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C09E"/>
  <w15:docId w15:val="{CE6A590A-164A-4E47-9937-31274FE9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D2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au@hot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pau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2023_ISW_Segundo_Parcial_Template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2023_ISW_Segundo_Parcial_Template (1)</Template>
  <TotalTime>253</TotalTime>
  <Pages>10</Pages>
  <Words>1400</Words>
  <Characters>7703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Ana Paula Arrascaeta</cp:lastModifiedBy>
  <cp:revision>8</cp:revision>
  <dcterms:created xsi:type="dcterms:W3CDTF">2023-10-26T05:21:00Z</dcterms:created>
  <dcterms:modified xsi:type="dcterms:W3CDTF">2023-10-27T05:23:00Z</dcterms:modified>
</cp:coreProperties>
</file>