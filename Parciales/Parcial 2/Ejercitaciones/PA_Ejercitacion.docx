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6"/>
        <w:tblW w:w="1052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7735"/>
        <w:gridCol w:w="2790"/>
      </w:tblGrid>
      <w:tr w:rsidR="00060469" w:rsidRPr="0077256B" w14:paraId="2E4EB348" w14:textId="77777777" w:rsidTr="00325C61">
        <w:trPr>
          <w:trHeight w:val="517"/>
        </w:trPr>
        <w:tc>
          <w:tcPr>
            <w:tcW w:w="7735" w:type="dxa"/>
            <w:vMerge w:val="restart"/>
          </w:tcPr>
          <w:p w14:paraId="4926311D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  <w:b/>
              </w:rPr>
              <w:t>Apellido y Nombres</w:t>
            </w:r>
            <w:r w:rsidRPr="0077256B">
              <w:rPr>
                <w:rFonts w:eastAsia="Verdana" w:cs="Calibri Light"/>
              </w:rPr>
              <w:t xml:space="preserve">: </w:t>
            </w:r>
          </w:p>
        </w:tc>
        <w:tc>
          <w:tcPr>
            <w:tcW w:w="2790" w:type="dxa"/>
          </w:tcPr>
          <w:p w14:paraId="593701D8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Legajo:</w:t>
            </w:r>
          </w:p>
        </w:tc>
      </w:tr>
      <w:tr w:rsidR="00060469" w:rsidRPr="0077256B" w14:paraId="0DB62F41" w14:textId="77777777" w:rsidTr="00325C61">
        <w:tc>
          <w:tcPr>
            <w:tcW w:w="7735" w:type="dxa"/>
            <w:vMerge/>
          </w:tcPr>
          <w:p w14:paraId="1C4095A5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</w:p>
        </w:tc>
        <w:tc>
          <w:tcPr>
            <w:tcW w:w="2790" w:type="dxa"/>
          </w:tcPr>
          <w:p w14:paraId="74B98F2A" w14:textId="77777777" w:rsidR="00060469" w:rsidRPr="0077256B" w:rsidRDefault="00060469" w:rsidP="00060469">
            <w:pPr>
              <w:tabs>
                <w:tab w:val="left" w:pos="0"/>
              </w:tabs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Curso</w:t>
            </w:r>
            <w:r w:rsidRPr="0077256B">
              <w:rPr>
                <w:rFonts w:cs="Calibri Light"/>
              </w:rPr>
              <w:t>:</w:t>
            </w:r>
            <w:r w:rsidRPr="0077256B">
              <w:rPr>
                <w:rFonts w:cs="Calibri Light"/>
              </w:rPr>
              <w:tab/>
              <w:t xml:space="preserve"> 4K4</w:t>
            </w:r>
          </w:p>
        </w:tc>
      </w:tr>
    </w:tbl>
    <w:p w14:paraId="213F80CB" w14:textId="77777777" w:rsidR="00957958" w:rsidRPr="0077256B" w:rsidRDefault="001406BA">
      <w:pPr>
        <w:pStyle w:val="Ttulo3"/>
        <w:keepNext/>
        <w:keepLines/>
        <w:tabs>
          <w:tab w:val="left" w:pos="8838"/>
        </w:tabs>
        <w:spacing w:before="200" w:line="240" w:lineRule="auto"/>
        <w:rPr>
          <w:rFonts w:ascii="Calibri Light" w:hAnsi="Calibri Light" w:cs="Calibri Light"/>
          <w:color w:val="4F81BD"/>
          <w:sz w:val="24"/>
          <w:szCs w:val="24"/>
        </w:rPr>
      </w:pPr>
      <w:r w:rsidRPr="0077256B">
        <w:rPr>
          <w:rFonts w:ascii="Calibri Light" w:hAnsi="Calibri Light" w:cs="Calibri Light"/>
          <w:color w:val="4F81BD"/>
          <w:sz w:val="24"/>
          <w:szCs w:val="24"/>
        </w:rPr>
        <w:t xml:space="preserve">Dominio: </w:t>
      </w:r>
      <w:r w:rsidR="00C53C5E">
        <w:rPr>
          <w:rFonts w:ascii="Calibri Light" w:hAnsi="Calibri Light" w:cs="Calibri Light"/>
          <w:color w:val="4F81BD"/>
          <w:sz w:val="24"/>
          <w:szCs w:val="24"/>
        </w:rPr>
        <w:t xml:space="preserve">   ____________________________________________</w:t>
      </w:r>
      <w:r w:rsidR="00726FFD">
        <w:rPr>
          <w:rFonts w:ascii="Calibri Light" w:hAnsi="Calibri Light" w:cs="Calibri Light"/>
          <w:color w:val="4F81BD"/>
          <w:sz w:val="24"/>
          <w:szCs w:val="24"/>
        </w:rPr>
        <w:t>Tema</w:t>
      </w:r>
      <w:r w:rsidR="00C53C5E">
        <w:rPr>
          <w:rFonts w:ascii="Calibri Light" w:hAnsi="Calibri Light" w:cs="Calibri Light"/>
          <w:color w:val="4F81BD"/>
          <w:sz w:val="24"/>
          <w:szCs w:val="24"/>
        </w:rPr>
        <w:t>:____________</w:t>
      </w:r>
    </w:p>
    <w:p w14:paraId="1C3CBDB8" w14:textId="77777777" w:rsidR="00957958" w:rsidRPr="0077256B" w:rsidRDefault="00957958">
      <w:pPr>
        <w:ind w:firstLine="0"/>
        <w:rPr>
          <w:rFonts w:cs="Calibri Light"/>
        </w:rPr>
      </w:pPr>
    </w:p>
    <w:p w14:paraId="61470ABE" w14:textId="77777777" w:rsidR="00A17733" w:rsidRPr="00486FB0" w:rsidRDefault="00486FB0" w:rsidP="009A5A5D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contextualSpacing w:val="0"/>
        <w:rPr>
          <w:b/>
          <w:bCs/>
        </w:rPr>
      </w:pPr>
      <w:r w:rsidRPr="00486FB0">
        <w:rPr>
          <w:rStyle w:val="Ninguno"/>
          <w:rFonts w:eastAsiaTheme="majorEastAsia"/>
          <w:b/>
          <w:bCs/>
        </w:rPr>
        <w:t>Clases de equivalencias</w:t>
      </w:r>
    </w:p>
    <w:tbl>
      <w:tblPr>
        <w:tblStyle w:val="TableNormal1"/>
        <w:tblW w:w="103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553"/>
      </w:tblGrid>
      <w:tr w:rsidR="00726FFD" w14:paraId="52BE7791" w14:textId="77777777" w:rsidTr="00C53C5E">
        <w:trPr>
          <w:trHeight w:val="619"/>
          <w:tblHeader/>
        </w:trPr>
        <w:tc>
          <w:tcPr>
            <w:tcW w:w="2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3FF20" w14:textId="77777777" w:rsidR="00726FFD" w:rsidRPr="00726FFD" w:rsidRDefault="00726FFD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Condición externa</w:t>
            </w:r>
          </w:p>
        </w:tc>
        <w:tc>
          <w:tcPr>
            <w:tcW w:w="37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F623D" w14:textId="77777777" w:rsidR="00726FFD" w:rsidRPr="00726FFD" w:rsidRDefault="00726FFD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válidas</w:t>
            </w:r>
          </w:p>
        </w:tc>
        <w:tc>
          <w:tcPr>
            <w:tcW w:w="45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8A27C" w14:textId="77777777" w:rsidR="00726FFD" w:rsidRPr="00726FFD" w:rsidRDefault="00726FFD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inválidas</w:t>
            </w:r>
          </w:p>
        </w:tc>
      </w:tr>
      <w:tr w:rsidR="00726FFD" w:rsidRPr="006A22F7" w14:paraId="76C9CFBA" w14:textId="77777777" w:rsidTr="00C53C5E">
        <w:tblPrEx>
          <w:shd w:val="clear" w:color="auto" w:fill="CED7E7"/>
        </w:tblPrEx>
        <w:trPr>
          <w:trHeight w:val="397"/>
        </w:trPr>
        <w:tc>
          <w:tcPr>
            <w:tcW w:w="10372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DCDB7" w14:textId="77777777" w:rsidR="00726FFD" w:rsidRDefault="00726FFD">
            <w:pPr>
              <w:pStyle w:val="Cuerpo"/>
              <w:jc w:val="center"/>
            </w:pPr>
            <w:r>
              <w:rPr>
                <w:rStyle w:val="Ninguno"/>
                <w:sz w:val="20"/>
                <w:szCs w:val="20"/>
              </w:rPr>
              <w:t>CLASES DE EQUIVALENCIA DE ENTRADA</w:t>
            </w:r>
          </w:p>
        </w:tc>
      </w:tr>
      <w:tr w:rsidR="00726FFD" w:rsidRPr="006A22F7" w14:paraId="2ABAC6C0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3024A" w14:textId="20FB8416" w:rsidR="00726FFD" w:rsidRPr="008E21D1" w:rsidRDefault="00F946E0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 xml:space="preserve">Importe 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AEBA421" w14:textId="6934609A" w:rsidR="00726FFD" w:rsidRPr="009372EB" w:rsidRDefault="009372EB" w:rsidP="009372EB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 xml:space="preserve">1. </w:t>
            </w:r>
            <w:r w:rsidR="00F946E0" w:rsidRPr="009372EB">
              <w:rPr>
                <w:lang w:val="es-US"/>
              </w:rPr>
              <w:t>Ingresa un importe</w:t>
            </w:r>
            <w:r w:rsidRPr="009372EB">
              <w:rPr>
                <w:lang w:val="es-US"/>
              </w:rPr>
              <w:t>, conjunto de números decimales</w:t>
            </w:r>
            <w:r w:rsidR="00F946E0" w:rsidRPr="009372EB">
              <w:rPr>
                <w:lang w:val="es-US"/>
              </w:rPr>
              <w:t xml:space="preserve"> &gt; a 0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2A1C9B0" w14:textId="196AD641" w:rsidR="00726FFD" w:rsidRPr="009372EB" w:rsidRDefault="009372EB" w:rsidP="009372EB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 xml:space="preserve">2. </w:t>
            </w:r>
            <w:r w:rsidR="00F946E0" w:rsidRPr="009372EB">
              <w:rPr>
                <w:lang w:val="es-US"/>
              </w:rPr>
              <w:t xml:space="preserve">No ingresa un </w:t>
            </w:r>
            <w:r w:rsidRPr="009372EB">
              <w:rPr>
                <w:lang w:val="es-US"/>
              </w:rPr>
              <w:t>valor</w:t>
            </w:r>
          </w:p>
          <w:p w14:paraId="7D045842" w14:textId="7010C856" w:rsidR="00F946E0" w:rsidRPr="00E103E3" w:rsidRDefault="00F946E0" w:rsidP="00F946E0">
            <w:pPr>
              <w:rPr>
                <w:lang w:val="es-US"/>
              </w:rPr>
            </w:pPr>
          </w:p>
        </w:tc>
      </w:tr>
      <w:tr w:rsidR="00726FFD" w:rsidRPr="006A22F7" w14:paraId="39D446EC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78772" w14:textId="668BF678" w:rsidR="00726FFD" w:rsidRPr="008E21D1" w:rsidRDefault="00726FFD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0C3F622" w14:textId="2827FC68" w:rsidR="00726FFD" w:rsidRDefault="00726FFD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8C64867" w14:textId="4362AF70" w:rsidR="00726FFD" w:rsidRDefault="009372EB" w:rsidP="009372EB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3. Ingresa otro valor</w:t>
            </w:r>
          </w:p>
        </w:tc>
      </w:tr>
      <w:tr w:rsidR="00726FFD" w:rsidRPr="006A22F7" w14:paraId="289B002D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1ABB8" w14:textId="77777777" w:rsidR="00726FFD" w:rsidRPr="008E21D1" w:rsidRDefault="00726FFD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E157F77" w14:textId="6B39E563" w:rsidR="00F946E0" w:rsidRDefault="00F946E0" w:rsidP="00F946E0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DD18CFF" w14:textId="77777777" w:rsidR="009372EB" w:rsidRDefault="009372EB" w:rsidP="009372EB">
            <w:pPr>
              <w:rPr>
                <w:lang w:val="es-US"/>
              </w:rPr>
            </w:pPr>
          </w:p>
          <w:p w14:paraId="19C7FF54" w14:textId="0F36A207" w:rsidR="00726FFD" w:rsidRDefault="009372EB" w:rsidP="009372EB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4. Ingresa un valor de números &lt; a 0</w:t>
            </w:r>
          </w:p>
        </w:tc>
      </w:tr>
      <w:tr w:rsidR="00726FFD" w:rsidRPr="006A22F7" w14:paraId="2BC15A88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27CD6" w14:textId="227B481D" w:rsidR="00726FFD" w:rsidRPr="008E21D1" w:rsidRDefault="009372EB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Forma de pago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65C0A51" w14:textId="7C4F20DD" w:rsidR="00726FFD" w:rsidRDefault="009372EB" w:rsidP="009372EB">
            <w:pPr>
              <w:ind w:firstLine="0"/>
              <w:rPr>
                <w:lang w:val="es-US"/>
              </w:rPr>
            </w:pPr>
            <w:r>
              <w:rPr>
                <w:lang w:val="es-ES_tradnl"/>
              </w:rPr>
              <w:t xml:space="preserve">5. </w:t>
            </w:r>
            <w:r>
              <w:rPr>
                <w:lang w:val="es-US"/>
              </w:rPr>
              <w:t>Selecciona una o más formas de pago (tarjeta debito/crédito, contado al retirar, contado contra entrega)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4048078" w14:textId="4320974E" w:rsidR="00726FFD" w:rsidRDefault="009372EB" w:rsidP="009372EB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6. No selecciona una forma de pago</w:t>
            </w:r>
          </w:p>
        </w:tc>
      </w:tr>
      <w:tr w:rsidR="00726FFD" w:rsidRPr="006A22F7" w14:paraId="32A3EC69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ACC34" w14:textId="52CAAAEA" w:rsidR="00726FFD" w:rsidRPr="008E21D1" w:rsidRDefault="00F946E0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Vehículo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038B498" w14:textId="5E0CDE70" w:rsidR="00726FFD" w:rsidRDefault="009372EB" w:rsidP="009372EB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 xml:space="preserve">7. </w:t>
            </w:r>
            <w:r w:rsidR="00F946E0">
              <w:rPr>
                <w:lang w:val="es-US"/>
              </w:rPr>
              <w:t>Selecciona un vehículo</w:t>
            </w:r>
            <w:r>
              <w:rPr>
                <w:lang w:val="es-US"/>
              </w:rPr>
              <w:t xml:space="preserve"> existente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34A39E4" w14:textId="77777777" w:rsidR="00726FFD" w:rsidRDefault="009372EB" w:rsidP="009372EB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 xml:space="preserve">8. </w:t>
            </w:r>
            <w:r w:rsidR="00F946E0">
              <w:rPr>
                <w:lang w:val="es-US"/>
              </w:rPr>
              <w:t>No selecciona vehículo</w:t>
            </w:r>
          </w:p>
          <w:p w14:paraId="5818CDB8" w14:textId="77777777" w:rsidR="009372EB" w:rsidRDefault="009372EB" w:rsidP="009372EB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9. Selecciona un vehículo inexistente</w:t>
            </w:r>
          </w:p>
          <w:p w14:paraId="3A74EC8F" w14:textId="2136D03A" w:rsidR="009372EB" w:rsidRDefault="009372EB" w:rsidP="009372EB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10. Selecciona más de un vehículo</w:t>
            </w:r>
          </w:p>
        </w:tc>
      </w:tr>
      <w:tr w:rsidR="00726FFD" w:rsidRPr="006A22F7" w14:paraId="2FFB317D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15667" w14:textId="5C5D7446" w:rsidR="00726FFD" w:rsidRPr="008E21D1" w:rsidRDefault="00F946E0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Fecha de retiro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474D43D" w14:textId="3FF61EAA" w:rsidR="00726FFD" w:rsidRDefault="009372EB" w:rsidP="00F946E0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 xml:space="preserve">11. </w:t>
            </w:r>
            <w:r w:rsidR="00F946E0">
              <w:rPr>
                <w:lang w:val="es-US"/>
              </w:rPr>
              <w:t>Selecciona una fecha de retiro &gt;= fecha actual</w:t>
            </w:r>
            <w:r w:rsidR="00142A2D">
              <w:rPr>
                <w:lang w:val="es-US"/>
              </w:rPr>
              <w:t xml:space="preserve"> con formato DD/MM/AAAA</w:t>
            </w:r>
          </w:p>
          <w:p w14:paraId="0F4C9A97" w14:textId="57D19497" w:rsidR="00F946E0" w:rsidRDefault="009372EB" w:rsidP="00F946E0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 xml:space="preserve">12. </w:t>
            </w:r>
            <w:r w:rsidR="00F946E0">
              <w:rPr>
                <w:lang w:val="es-US"/>
              </w:rPr>
              <w:t>No selecciona una fecha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4B31C26" w14:textId="77777777" w:rsidR="00726FFD" w:rsidRDefault="009372EB" w:rsidP="009372EB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 xml:space="preserve">13. </w:t>
            </w:r>
            <w:r w:rsidR="00F946E0">
              <w:rPr>
                <w:lang w:val="es-US"/>
              </w:rPr>
              <w:t>Selecciona una fecha de retiro &lt; a la actual</w:t>
            </w:r>
          </w:p>
          <w:p w14:paraId="06A0315D" w14:textId="77777777" w:rsidR="00142A2D" w:rsidRDefault="00142A2D" w:rsidP="009372EB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14. Selecciona una fecha de retiro con otro formato</w:t>
            </w:r>
          </w:p>
          <w:p w14:paraId="08D35F49" w14:textId="09EC7BCB" w:rsidR="00142A2D" w:rsidRDefault="00142A2D" w:rsidP="009372EB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15. Ingresa otro valor</w:t>
            </w:r>
          </w:p>
        </w:tc>
      </w:tr>
      <w:tr w:rsidR="00726FFD" w:rsidRPr="006A22F7" w14:paraId="4065858B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4434" w14:textId="427CAED1" w:rsidR="00726FFD" w:rsidRPr="008E21D1" w:rsidRDefault="00F946E0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Fecha de entrega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F858F61" w14:textId="4E1CB699" w:rsidR="00726FFD" w:rsidRDefault="009372EB" w:rsidP="009372EB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1</w:t>
            </w:r>
            <w:r w:rsidR="00142A2D">
              <w:rPr>
                <w:lang w:val="es-US"/>
              </w:rPr>
              <w:t>6</w:t>
            </w:r>
            <w:r>
              <w:rPr>
                <w:lang w:val="es-US"/>
              </w:rPr>
              <w:t xml:space="preserve">. </w:t>
            </w:r>
            <w:r w:rsidR="00F946E0">
              <w:rPr>
                <w:lang w:val="es-US"/>
              </w:rPr>
              <w:t>Selecciona una fecha de entrega &lt;= a la fecha de retiro</w:t>
            </w:r>
            <w:r w:rsidR="00142A2D">
              <w:rPr>
                <w:lang w:val="es-US"/>
              </w:rPr>
              <w:t xml:space="preserve"> con formato DD/MM/AAAA</w:t>
            </w:r>
          </w:p>
          <w:p w14:paraId="4F9356C8" w14:textId="732B0012" w:rsidR="00F946E0" w:rsidRDefault="00142A2D" w:rsidP="00142A2D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 xml:space="preserve">17. </w:t>
            </w:r>
            <w:r w:rsidR="00F946E0">
              <w:rPr>
                <w:lang w:val="es-US"/>
              </w:rPr>
              <w:t>No selecciona una fecha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C8016B2" w14:textId="77777777" w:rsidR="00726FFD" w:rsidRDefault="00142A2D" w:rsidP="00142A2D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 xml:space="preserve">18. </w:t>
            </w:r>
            <w:r w:rsidR="00F946E0">
              <w:rPr>
                <w:lang w:val="es-US"/>
              </w:rPr>
              <w:t>Selecciona una fecha de entrega &gt; a la fecha de retiro</w:t>
            </w:r>
          </w:p>
          <w:p w14:paraId="07B7DFF6" w14:textId="77777777" w:rsidR="00142A2D" w:rsidRDefault="00142A2D" w:rsidP="00142A2D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19. Selecciona una fecha de entrega con otro formato</w:t>
            </w:r>
          </w:p>
          <w:p w14:paraId="627512F7" w14:textId="2D6685ED" w:rsidR="00142A2D" w:rsidRDefault="00142A2D" w:rsidP="00142A2D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20. Ingresa otro valor</w:t>
            </w:r>
          </w:p>
        </w:tc>
      </w:tr>
      <w:tr w:rsidR="00726FFD" w:rsidRPr="006A22F7" w14:paraId="465A1E7E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0E9FC" w14:textId="1BBF14F2" w:rsidR="00726FFD" w:rsidRPr="008E21D1" w:rsidRDefault="009372EB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Usuario logueado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0DD1CC6" w14:textId="3189B5A5" w:rsidR="00726FFD" w:rsidRDefault="00142A2D" w:rsidP="00142A2D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 xml:space="preserve">21. </w:t>
            </w:r>
            <w:r w:rsidR="009372EB">
              <w:rPr>
                <w:lang w:val="es-US"/>
              </w:rPr>
              <w:t>Usuario logueado con perfil “Transportista”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061868F" w14:textId="7FBAD678" w:rsidR="00726FFD" w:rsidRDefault="00142A2D" w:rsidP="00142A2D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 xml:space="preserve">22. </w:t>
            </w:r>
            <w:r w:rsidR="009372EB">
              <w:rPr>
                <w:lang w:val="es-US"/>
              </w:rPr>
              <w:t xml:space="preserve">Usuario logueado con perfil distinto de “Transportista” </w:t>
            </w:r>
          </w:p>
          <w:p w14:paraId="2DA5A28F" w14:textId="275FB7ED" w:rsidR="009372EB" w:rsidRDefault="009372EB">
            <w:pPr>
              <w:rPr>
                <w:lang w:val="es-US"/>
              </w:rPr>
            </w:pPr>
          </w:p>
        </w:tc>
      </w:tr>
      <w:tr w:rsidR="00726FFD" w:rsidRPr="006A22F7" w14:paraId="3E1D2660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099C0" w14:textId="77777777" w:rsidR="00726FFD" w:rsidRPr="008E21D1" w:rsidRDefault="00726FFD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1270349" w14:textId="77777777" w:rsidR="00726FFD" w:rsidRDefault="00726FFD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0B5EB9F" w14:textId="79115BE3" w:rsidR="00726FFD" w:rsidRDefault="00142A2D" w:rsidP="00726FFD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 xml:space="preserve">23. </w:t>
            </w:r>
            <w:r w:rsidR="009372EB">
              <w:rPr>
                <w:lang w:val="es-US"/>
              </w:rPr>
              <w:t>Usuario no logueado</w:t>
            </w:r>
          </w:p>
        </w:tc>
      </w:tr>
      <w:tr w:rsidR="00726FFD" w:rsidRPr="006A22F7" w14:paraId="3E81D53B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61520" w14:textId="77777777" w:rsidR="00726FFD" w:rsidRPr="008E21D1" w:rsidRDefault="00726FFD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4756E2E" w14:textId="77777777" w:rsidR="00726FFD" w:rsidRDefault="00726FFD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810906F" w14:textId="77777777" w:rsidR="00726FFD" w:rsidRDefault="00726FFD">
            <w:pPr>
              <w:rPr>
                <w:lang w:val="es-US"/>
              </w:rPr>
            </w:pPr>
          </w:p>
        </w:tc>
      </w:tr>
      <w:tr w:rsidR="00726FFD" w:rsidRPr="006A22F7" w14:paraId="0DB6AEA4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E0949" w14:textId="77777777" w:rsidR="00726FFD" w:rsidRPr="008E21D1" w:rsidRDefault="00726FFD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216E8A0" w14:textId="77777777" w:rsidR="00726FFD" w:rsidRDefault="00726FFD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3E6F0F5" w14:textId="77777777" w:rsidR="00726FFD" w:rsidRDefault="00726FFD">
            <w:pPr>
              <w:rPr>
                <w:lang w:val="es-US"/>
              </w:rPr>
            </w:pPr>
          </w:p>
        </w:tc>
      </w:tr>
      <w:tr w:rsidR="00726FFD" w:rsidRPr="006A22F7" w14:paraId="4AF666A0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68692" w14:textId="77777777" w:rsidR="00726FFD" w:rsidRPr="008E21D1" w:rsidRDefault="00726FFD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6756355" w14:textId="77777777" w:rsidR="00726FFD" w:rsidRDefault="00726FFD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0709AFC" w14:textId="77777777" w:rsidR="00726FFD" w:rsidRDefault="00726FFD">
            <w:pPr>
              <w:rPr>
                <w:lang w:val="es-US"/>
              </w:rPr>
            </w:pPr>
          </w:p>
        </w:tc>
      </w:tr>
    </w:tbl>
    <w:p w14:paraId="69CBE0FD" w14:textId="77777777" w:rsidR="00726FFD" w:rsidRPr="00726FFD" w:rsidRDefault="00726FFD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tbl>
      <w:tblPr>
        <w:tblStyle w:val="TableNormal2"/>
        <w:tblW w:w="103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553"/>
      </w:tblGrid>
      <w:tr w:rsidR="00726FFD" w14:paraId="3D71F23B" w14:textId="77777777" w:rsidTr="00C53C5E">
        <w:trPr>
          <w:trHeight w:val="397"/>
        </w:trPr>
        <w:tc>
          <w:tcPr>
            <w:tcW w:w="10372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33415" w14:textId="77777777" w:rsidR="00726FFD" w:rsidRDefault="00726FFD">
            <w:pPr>
              <w:pStyle w:val="Cuerpo"/>
              <w:ind w:firstLine="227"/>
              <w:jc w:val="center"/>
            </w:pPr>
            <w:r>
              <w:rPr>
                <w:rStyle w:val="Ninguno"/>
              </w:rPr>
              <w:t>CLASES DE EQUIVALENCIA DE SALIDA</w:t>
            </w:r>
          </w:p>
        </w:tc>
      </w:tr>
      <w:tr w:rsidR="00726FFD" w:rsidRPr="00E103E3" w14:paraId="219A075C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68ACA" w14:textId="128F2DEC" w:rsidR="00726FFD" w:rsidRPr="00E103E3" w:rsidRDefault="00142A2D">
            <w:r>
              <w:t>Informar cotización por n</w:t>
            </w:r>
            <w:r w:rsidR="00F946E0">
              <w:t>otificación PUSH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3E73A8E" w14:textId="057D4967" w:rsidR="00726FFD" w:rsidRPr="00E103E3" w:rsidRDefault="00142A2D">
            <w:r>
              <w:t xml:space="preserve">24. </w:t>
            </w:r>
            <w:r w:rsidR="00F4789C">
              <w:t>Notificación PUSH al usuario solicitante informando cotización (cotización, fecha de retiro, fecha de entrega, datos del transportista)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8BE24E4" w14:textId="77777777" w:rsidR="00726FFD" w:rsidRPr="00E103E3" w:rsidRDefault="00726FFD"/>
        </w:tc>
      </w:tr>
      <w:tr w:rsidR="00726FFD" w:rsidRPr="00E103E3" w14:paraId="06CCE912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927AB" w14:textId="419EC9CE" w:rsidR="00726FFD" w:rsidRPr="00E103E3" w:rsidRDefault="00142A2D">
            <w:r>
              <w:t xml:space="preserve">Informar cotización por </w:t>
            </w:r>
            <w:r w:rsidR="00F4789C">
              <w:t>Mail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9139D65" w14:textId="4AE5DA0F" w:rsidR="00726FFD" w:rsidRPr="00E103E3" w:rsidRDefault="00142A2D">
            <w:r>
              <w:t xml:space="preserve">25. </w:t>
            </w:r>
            <w:r w:rsidR="00F4789C">
              <w:t>Mail al usuario solicitante informando cotización (cotización, fecha de retiro, fecha de entrega, datos del transportista)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089F01A" w14:textId="77777777" w:rsidR="00726FFD" w:rsidRPr="00E103E3" w:rsidRDefault="00726FFD"/>
        </w:tc>
      </w:tr>
      <w:tr w:rsidR="00726FFD" w:rsidRPr="00E103E3" w14:paraId="6169F469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5FFEC" w14:textId="329F1592" w:rsidR="00726FFD" w:rsidRPr="00E103E3" w:rsidRDefault="00142A2D">
            <w:r>
              <w:t>Pedido de envío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C7E178D" w14:textId="3D93D0ED" w:rsidR="00726FFD" w:rsidRDefault="00142A2D">
            <w:r>
              <w:t xml:space="preserve">26. Se deben mostrar los datos de: </w:t>
            </w:r>
            <w:r w:rsidR="00F4789C">
              <w:t xml:space="preserve">Localidad de origen </w:t>
            </w:r>
          </w:p>
          <w:p w14:paraId="74D07CD2" w14:textId="77777777" w:rsidR="00F4789C" w:rsidRDefault="00F4789C">
            <w:r>
              <w:t>Localidad de destino</w:t>
            </w:r>
          </w:p>
          <w:p w14:paraId="506D65EE" w14:textId="77777777" w:rsidR="00F4789C" w:rsidRDefault="00F4789C">
            <w:r>
              <w:t>Fecha de retiro</w:t>
            </w:r>
          </w:p>
          <w:p w14:paraId="11A1F2B2" w14:textId="77777777" w:rsidR="00F4789C" w:rsidRDefault="00F4789C">
            <w:r>
              <w:t>Fecha de entrega</w:t>
            </w:r>
          </w:p>
          <w:p w14:paraId="2D07FD44" w14:textId="04044191" w:rsidR="00F4789C" w:rsidRPr="00E103E3" w:rsidRDefault="00F4789C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68BEF59" w14:textId="5C6447B0" w:rsidR="00726FFD" w:rsidRPr="00E103E3" w:rsidRDefault="00142A2D">
            <w:r>
              <w:t xml:space="preserve">27. </w:t>
            </w:r>
            <w:r w:rsidR="00F4789C">
              <w:t xml:space="preserve">Mensaje de error </w:t>
            </w:r>
            <w:r>
              <w:t xml:space="preserve">indicando que no se ingreso un importe </w:t>
            </w:r>
          </w:p>
        </w:tc>
      </w:tr>
      <w:tr w:rsidR="00726FFD" w:rsidRPr="00E103E3" w14:paraId="50E1DE00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3A22" w14:textId="77777777" w:rsidR="00726FFD" w:rsidRPr="00E103E3" w:rsidRDefault="00726FFD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40D09F5" w14:textId="77777777" w:rsidR="00726FFD" w:rsidRPr="00E103E3" w:rsidRDefault="00726FFD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343F384" w14:textId="4D7DBBC8" w:rsidR="00726FFD" w:rsidRPr="00E103E3" w:rsidRDefault="00142A2D">
            <w:r>
              <w:t>28. Mensaje de error indicando que el importe ingresado es incorrecto</w:t>
            </w:r>
          </w:p>
        </w:tc>
      </w:tr>
      <w:tr w:rsidR="00726FFD" w:rsidRPr="00E103E3" w14:paraId="59D3E44B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E980B" w14:textId="77777777" w:rsidR="00726FFD" w:rsidRPr="00E103E3" w:rsidRDefault="00726FFD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EEBA301" w14:textId="77777777" w:rsidR="00726FFD" w:rsidRPr="00E103E3" w:rsidRDefault="00726FFD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0D9425D" w14:textId="4000970A" w:rsidR="00726FFD" w:rsidRPr="00E103E3" w:rsidRDefault="00142A2D">
            <w:r>
              <w:t>29. Mensaje de error indicando que el importe tiene que ser mayor a 0</w:t>
            </w:r>
          </w:p>
        </w:tc>
      </w:tr>
      <w:tr w:rsidR="00726FFD" w:rsidRPr="00E103E3" w14:paraId="3B278169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EA7D" w14:textId="77777777" w:rsidR="00726FFD" w:rsidRPr="00E103E3" w:rsidRDefault="00726FFD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8D57DB4" w14:textId="77777777" w:rsidR="00726FFD" w:rsidRPr="00E103E3" w:rsidRDefault="00726FFD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1441005" w14:textId="3FBE4915" w:rsidR="00726FFD" w:rsidRPr="00E103E3" w:rsidRDefault="00142A2D">
            <w:r>
              <w:t>30. Mensaje de error indicando que debe seleccionar una forma de pago</w:t>
            </w:r>
          </w:p>
        </w:tc>
      </w:tr>
      <w:tr w:rsidR="00726FFD" w:rsidRPr="00E103E3" w14:paraId="45349891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C5AB4" w14:textId="77777777" w:rsidR="00726FFD" w:rsidRPr="00E103E3" w:rsidRDefault="00726FFD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A50A920" w14:textId="77777777" w:rsidR="00726FFD" w:rsidRPr="00E103E3" w:rsidRDefault="00726FFD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374DC4F" w14:textId="257C3636" w:rsidR="00726FFD" w:rsidRPr="00E103E3" w:rsidRDefault="00142A2D">
            <w:r>
              <w:t xml:space="preserve">31. Mensaje de error indicando que se debe seleccionar un vehículo </w:t>
            </w:r>
          </w:p>
        </w:tc>
      </w:tr>
      <w:tr w:rsidR="00726FFD" w:rsidRPr="00E103E3" w14:paraId="32370ACE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D2AA" w14:textId="4F03820A" w:rsidR="00726FFD" w:rsidRPr="00E103E3" w:rsidRDefault="00726FFD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C176B06" w14:textId="77777777" w:rsidR="00726FFD" w:rsidRPr="00E103E3" w:rsidRDefault="00726FFD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A57EEF6" w14:textId="77777777" w:rsidR="00726FFD" w:rsidRDefault="00142A2D">
            <w:r>
              <w:t xml:space="preserve">32. Mensaje de error indicando que se selecciono un vehículo inexistente </w:t>
            </w:r>
          </w:p>
          <w:p w14:paraId="19717F8D" w14:textId="13648DDE" w:rsidR="00142A2D" w:rsidRPr="00E103E3" w:rsidRDefault="00142A2D">
            <w:r>
              <w:t xml:space="preserve">33. Mensaje de error indicando que se debe seleccionar solo un vehículo </w:t>
            </w:r>
          </w:p>
        </w:tc>
      </w:tr>
      <w:tr w:rsidR="00C53C5E" w:rsidRPr="00E103E3" w14:paraId="6EF41400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65EBA" w14:textId="77777777" w:rsidR="00C53C5E" w:rsidRPr="00E103E3" w:rsidRDefault="00C53C5E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D8CA988" w14:textId="77777777" w:rsidR="00C53C5E" w:rsidRPr="00E103E3" w:rsidRDefault="00C53C5E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6997344" w14:textId="24F9877E" w:rsidR="00C53C5E" w:rsidRDefault="00142A2D">
            <w:r>
              <w:t xml:space="preserve">34. Mensaje de error indicando que la fecha de retiro seleccionada debe ser mayor o igual a la actual </w:t>
            </w:r>
          </w:p>
          <w:p w14:paraId="1850CDCE" w14:textId="3131ABC3" w:rsidR="00142A2D" w:rsidRPr="00E103E3" w:rsidRDefault="00142A2D">
            <w:r>
              <w:t>35. Mensaje de error indicando que debe ingresar una fecha de retiro con formato DD/MM/AAAA</w:t>
            </w:r>
          </w:p>
        </w:tc>
      </w:tr>
      <w:tr w:rsidR="00C53C5E" w:rsidRPr="00E103E3" w14:paraId="558D2598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03EBC" w14:textId="77777777" w:rsidR="00C53C5E" w:rsidRPr="00E103E3" w:rsidRDefault="00C53C5E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8637A28" w14:textId="77777777" w:rsidR="00C53C5E" w:rsidRPr="00E103E3" w:rsidRDefault="00C53C5E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A6EC312" w14:textId="77777777" w:rsidR="00C53C5E" w:rsidRDefault="00142A2D">
            <w:r>
              <w:t xml:space="preserve">36. Mensaje de error indicando que la fecha de entrega tiene que ser mayor a la fecha de retiro </w:t>
            </w:r>
          </w:p>
          <w:p w14:paraId="3B520B6D" w14:textId="0B69D281" w:rsidR="00142A2D" w:rsidRPr="00E103E3" w:rsidRDefault="00142A2D">
            <w:r>
              <w:t>37. Mensaje de error indicando que debe ingresar una fecha con formato DD/MM/AAAA</w:t>
            </w:r>
          </w:p>
        </w:tc>
      </w:tr>
      <w:tr w:rsidR="00C53C5E" w:rsidRPr="00E103E3" w14:paraId="3E230298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81F9F" w14:textId="77777777" w:rsidR="00C53C5E" w:rsidRPr="00E103E3" w:rsidRDefault="00C53C5E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E11E3B7" w14:textId="77777777" w:rsidR="00C53C5E" w:rsidRPr="00E103E3" w:rsidRDefault="00C53C5E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A6686FA" w14:textId="77777777" w:rsidR="00C53C5E" w:rsidRDefault="00142A2D">
            <w:r>
              <w:t xml:space="preserve">38. Mensaje de error indicando que el usuario debe estar logueado con </w:t>
            </w:r>
            <w:r w:rsidR="005F1ECA">
              <w:t>perfil de “transportista”</w:t>
            </w:r>
          </w:p>
          <w:p w14:paraId="4F59ABDC" w14:textId="5292923B" w:rsidR="005F1ECA" w:rsidRPr="00E103E3" w:rsidRDefault="005F1ECA">
            <w:r>
              <w:t>39. Mensaje de error indicando que el usuario debe estar logueado.</w:t>
            </w:r>
          </w:p>
        </w:tc>
      </w:tr>
      <w:tr w:rsidR="00C53C5E" w:rsidRPr="00E103E3" w14:paraId="55218CB8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75BBB" w14:textId="77777777" w:rsidR="00C53C5E" w:rsidRPr="00E103E3" w:rsidRDefault="00C53C5E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0F6FEF5" w14:textId="77777777" w:rsidR="00C53C5E" w:rsidRPr="00E103E3" w:rsidRDefault="00C53C5E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E9FD7AA" w14:textId="77777777" w:rsidR="00C53C5E" w:rsidRPr="00E103E3" w:rsidRDefault="00C53C5E"/>
        </w:tc>
      </w:tr>
    </w:tbl>
    <w:p w14:paraId="03204158" w14:textId="77777777" w:rsidR="00726FFD" w:rsidRDefault="00726FFD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14:paraId="07777FEC" w14:textId="77777777" w:rsidR="00307CBE" w:rsidRPr="00726FFD" w:rsidRDefault="00307CBE" w:rsidP="00726FFD">
      <w:pPr>
        <w:ind w:firstLine="0"/>
        <w:rPr>
          <w:rFonts w:eastAsia="Times New Roman" w:cs="Times New Roman"/>
          <w:szCs w:val="24"/>
          <w:lang w:eastAsia="ar-SA"/>
        </w:rPr>
        <w:sectPr w:rsidR="00307CBE" w:rsidRPr="00726FF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391" w:right="760" w:bottom="630" w:left="851" w:header="347" w:footer="576" w:gutter="0"/>
          <w:pgNumType w:start="1"/>
          <w:cols w:space="720"/>
          <w:titlePg/>
        </w:sectPr>
      </w:pPr>
    </w:p>
    <w:p w14:paraId="0E7347FF" w14:textId="77777777" w:rsidR="00726FFD" w:rsidRPr="00C71BDC" w:rsidRDefault="00CB3320" w:rsidP="00726FFD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contextualSpacing w:val="0"/>
        <w:rPr>
          <w:b/>
          <w:bCs/>
        </w:rPr>
      </w:pPr>
      <w:r>
        <w:rPr>
          <w:b/>
          <w:bCs/>
        </w:rPr>
        <w:lastRenderedPageBreak/>
        <w:t>Testing de Caja Negra</w:t>
      </w:r>
    </w:p>
    <w:p w14:paraId="779DC223" w14:textId="77777777" w:rsidR="006010B2" w:rsidRDefault="006010B2">
      <w:pPr>
        <w:rPr>
          <w:rFonts w:cs="Calibri Light"/>
          <w:b/>
          <w:color w:val="000000"/>
          <w:highlight w:val="yellow"/>
        </w:rPr>
      </w:pPr>
    </w:p>
    <w:tbl>
      <w:tblPr>
        <w:tblW w:w="15353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6131"/>
        <w:gridCol w:w="4520"/>
        <w:gridCol w:w="1417"/>
        <w:gridCol w:w="1740"/>
      </w:tblGrid>
      <w:tr w:rsidR="00C53C5E" w14:paraId="02959B7B" w14:textId="77777777">
        <w:tc>
          <w:tcPr>
            <w:tcW w:w="154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DB8BA" w14:textId="77777777" w:rsidR="00C53C5E" w:rsidRDefault="00C53C5E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CP</w:t>
            </w:r>
          </w:p>
        </w:tc>
        <w:tc>
          <w:tcPr>
            <w:tcW w:w="10651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14B17B" w14:textId="5947F39F" w:rsidR="00C53C5E" w:rsidRDefault="00FE13F6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Registrar cotización exitosamente para pedido de envío existente</w:t>
            </w:r>
          </w:p>
        </w:tc>
        <w:tc>
          <w:tcPr>
            <w:tcW w:w="141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E98389" w14:textId="77777777" w:rsidR="00C53C5E" w:rsidRDefault="00C53C5E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</w:t>
            </w:r>
          </w:p>
        </w:tc>
        <w:tc>
          <w:tcPr>
            <w:tcW w:w="174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682664" w14:textId="77777777" w:rsidR="00C53C5E" w:rsidRDefault="00C53C5E">
            <w:pPr>
              <w:ind w:firstLine="0"/>
              <w:jc w:val="center"/>
              <w:rPr>
                <w:b/>
                <w:color w:val="000000"/>
              </w:rPr>
            </w:pPr>
          </w:p>
        </w:tc>
      </w:tr>
      <w:tr w:rsidR="00C53C5E" w14:paraId="2037C7ED" w14:textId="77777777">
        <w:tc>
          <w:tcPr>
            <w:tcW w:w="154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A664C" w14:textId="77777777" w:rsidR="00C53C5E" w:rsidRDefault="00C53C5E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Clases de Equivalencias</w:t>
            </w:r>
          </w:p>
        </w:tc>
        <w:tc>
          <w:tcPr>
            <w:tcW w:w="13808" w:type="dxa"/>
            <w:gridSpan w:val="4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B33652" w14:textId="77777777" w:rsidR="00C53C5E" w:rsidRDefault="00C53C5E">
            <w:pPr>
              <w:ind w:firstLine="0"/>
              <w:jc w:val="left"/>
              <w:rPr>
                <w:b/>
                <w:color w:val="000000"/>
              </w:rPr>
            </w:pPr>
          </w:p>
        </w:tc>
      </w:tr>
      <w:tr w:rsidR="00C53C5E" w14:paraId="3F471CC7" w14:textId="77777777">
        <w:tc>
          <w:tcPr>
            <w:tcW w:w="154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FD844D" w14:textId="77777777" w:rsidR="00C53C5E" w:rsidRDefault="00C53C5E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Precondiciones</w:t>
            </w:r>
          </w:p>
        </w:tc>
        <w:tc>
          <w:tcPr>
            <w:tcW w:w="13808" w:type="dxa"/>
            <w:gridSpan w:val="4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CDF426" w14:textId="6C654B41" w:rsidR="00C53C5E" w:rsidRDefault="00FE13F6" w:rsidP="00C53C5E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El transportista debe estar logueado con un usuario existente de perfil “Transportista”</w:t>
            </w:r>
          </w:p>
          <w:p w14:paraId="3C4DAD3D" w14:textId="1CF255BF" w:rsidR="000D5337" w:rsidRDefault="000D5337" w:rsidP="00C53C5E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El solicitante debe estar logueado con un usuario existente de perfil “solicitante”</w:t>
            </w:r>
          </w:p>
          <w:p w14:paraId="27393F94" w14:textId="5A955BFA" w:rsidR="000D5337" w:rsidRDefault="000D5337" w:rsidP="00C53C5E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El usuario “juan” se encuentra cargado como transportista</w:t>
            </w:r>
          </w:p>
          <w:p w14:paraId="6D65594B" w14:textId="3A914891" w:rsidR="000D5337" w:rsidRDefault="000D5337" w:rsidP="00C53C5E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t>El usuario “pau” se encuentra cargado como solicitante</w:t>
            </w:r>
          </w:p>
          <w:p w14:paraId="3B024AC6" w14:textId="77777777" w:rsidR="00FE13F6" w:rsidRDefault="00FE13F6" w:rsidP="00C53C5E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La fecha actual es “27/10/2023”</w:t>
            </w:r>
          </w:p>
          <w:p w14:paraId="2A306F50" w14:textId="77777777" w:rsidR="00FE13F6" w:rsidRDefault="00FE13F6" w:rsidP="00C53C5E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El vehículo “logan” se encuentra cargado en el sistema</w:t>
            </w:r>
          </w:p>
          <w:p w14:paraId="16C9301A" w14:textId="23174C59" w:rsidR="00FE13F6" w:rsidRPr="00C53C5E" w:rsidRDefault="00FE13F6" w:rsidP="00C53C5E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La forma de pago “tarjeta de débito” se encuentra cargada en el sistema</w:t>
            </w:r>
          </w:p>
        </w:tc>
      </w:tr>
      <w:tr w:rsidR="00C53C5E" w14:paraId="660BCDF1" w14:textId="77777777">
        <w:trPr>
          <w:trHeight w:val="233"/>
        </w:trPr>
        <w:tc>
          <w:tcPr>
            <w:tcW w:w="7676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27D523" w14:textId="77777777" w:rsidR="00C53C5E" w:rsidRDefault="00C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rPr>
                <w:b/>
                <w:color w:val="000000"/>
              </w:rPr>
              <w:t>Pasos</w:t>
            </w:r>
          </w:p>
        </w:tc>
        <w:tc>
          <w:tcPr>
            <w:tcW w:w="7677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86732" w14:textId="77777777" w:rsidR="00C53C5E" w:rsidRDefault="00C53C5E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Resultado esperado</w:t>
            </w:r>
          </w:p>
        </w:tc>
      </w:tr>
      <w:tr w:rsidR="00C53C5E" w14:paraId="557F7535" w14:textId="77777777">
        <w:trPr>
          <w:trHeight w:val="747"/>
        </w:trPr>
        <w:tc>
          <w:tcPr>
            <w:tcW w:w="7676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87C27" w14:textId="77777777" w:rsidR="00C53C5E" w:rsidRDefault="00C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AEFC9B3" w14:textId="77777777" w:rsidR="00C53C5E" w:rsidRDefault="00C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ED064E3" w14:textId="1070C1BF" w:rsidR="00FE13F6" w:rsidRDefault="00FE13F6" w:rsidP="00FE13F6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“</w:t>
            </w:r>
            <w:r w:rsidR="000D5337">
              <w:t>juan</w:t>
            </w:r>
            <w:r>
              <w:t>” selecciona la opción “crear cotización de transporte”</w:t>
            </w:r>
          </w:p>
          <w:p w14:paraId="2C19904D" w14:textId="75649E8F" w:rsidR="00C53C5E" w:rsidRDefault="00FE13F6" w:rsidP="00FE13F6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“</w:t>
            </w:r>
            <w:r w:rsidR="000D5337">
              <w:t>juan</w:t>
            </w:r>
            <w:r>
              <w:t>” ingresa un importe “1000”</w:t>
            </w:r>
          </w:p>
          <w:p w14:paraId="3A77DA71" w14:textId="0F7B632A" w:rsidR="00FE13F6" w:rsidRDefault="00FE13F6" w:rsidP="00FE13F6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“</w:t>
            </w:r>
            <w:r w:rsidR="000D5337">
              <w:t>juan</w:t>
            </w:r>
            <w:r>
              <w:t>” selecciona la forma de pago “tarjeta de débito”</w:t>
            </w:r>
          </w:p>
          <w:p w14:paraId="0DFA4379" w14:textId="3889E1C9" w:rsidR="00FE13F6" w:rsidRDefault="00FE13F6" w:rsidP="00FE13F6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“</w:t>
            </w:r>
            <w:r w:rsidR="000D5337">
              <w:t>juan</w:t>
            </w:r>
            <w:r>
              <w:t>” selecciona el vehículo “logan”</w:t>
            </w:r>
          </w:p>
          <w:p w14:paraId="22125DF6" w14:textId="6680270B" w:rsidR="00FE13F6" w:rsidRDefault="00FE13F6" w:rsidP="00FE13F6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“</w:t>
            </w:r>
            <w:r w:rsidR="000D5337">
              <w:t>juan</w:t>
            </w:r>
            <w:r>
              <w:t>” ingresa fecha de retiro “29/10/2023”</w:t>
            </w:r>
          </w:p>
          <w:p w14:paraId="0CFF5BC1" w14:textId="4A46BC4A" w:rsidR="00FE13F6" w:rsidRDefault="00FE13F6" w:rsidP="00FE13F6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“</w:t>
            </w:r>
            <w:r w:rsidR="000D5337">
              <w:t>juan</w:t>
            </w:r>
            <w:r>
              <w:t>” ingresa fecha de entrega “30/10/2023”</w:t>
            </w:r>
          </w:p>
          <w:p w14:paraId="01D51D55" w14:textId="4DD36242" w:rsidR="00FE13F6" w:rsidRDefault="00FE13F6" w:rsidP="00FE13F6">
            <w:pPr>
              <w:pStyle w:val="Prrafodelista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“</w:t>
            </w:r>
            <w:r w:rsidR="000D5337">
              <w:t>juan</w:t>
            </w:r>
            <w:r>
              <w:t>” selecciona la opción “Confirmar”</w:t>
            </w:r>
          </w:p>
          <w:p w14:paraId="6BC19D42" w14:textId="77777777" w:rsidR="00C53C5E" w:rsidRDefault="00C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DBACB28" w14:textId="77777777" w:rsidR="00C53C5E" w:rsidRDefault="00C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210CA2D" w14:textId="77777777" w:rsidR="00C53C5E" w:rsidRDefault="00C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928D193" w14:textId="77777777" w:rsidR="00C53C5E" w:rsidRDefault="00C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DFCDB36" w14:textId="77777777" w:rsidR="00C53C5E" w:rsidRDefault="00C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87252D3" w14:textId="77777777" w:rsidR="00C53C5E" w:rsidRDefault="00C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4E048F0" w14:textId="77777777" w:rsidR="00C53C5E" w:rsidRDefault="00C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B5AE252" w14:textId="77777777" w:rsidR="00C53C5E" w:rsidRDefault="00C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8A95A66" w14:textId="77777777" w:rsidR="00C53C5E" w:rsidRDefault="00C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3FDE993" w14:textId="77777777" w:rsidR="00C53C5E" w:rsidRDefault="00C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EF6832A" w14:textId="77777777" w:rsidR="00C53C5E" w:rsidRDefault="00C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212EF7F" w14:textId="77777777" w:rsidR="00C53C5E" w:rsidRDefault="00C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B7AC41D" w14:textId="77777777" w:rsidR="00C53C5E" w:rsidRDefault="00C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FC2525E" w14:textId="77777777" w:rsidR="00C53C5E" w:rsidRDefault="00C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CDEC515" w14:textId="77777777" w:rsidR="00C53C5E" w:rsidRDefault="00C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77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1A84" w14:textId="7D55E41E" w:rsidR="00C53C5E" w:rsidRDefault="00FE1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El sistema muestra los datos de la cotización: localidad de origen</w:t>
            </w:r>
            <w:r w:rsidR="000D5337">
              <w:rPr>
                <w:i/>
                <w:iCs/>
              </w:rPr>
              <w:t xml:space="preserve"> (córdoba)</w:t>
            </w:r>
            <w:r>
              <w:rPr>
                <w:i/>
                <w:iCs/>
              </w:rPr>
              <w:t>, destino</w:t>
            </w:r>
            <w:r w:rsidR="000D5337">
              <w:rPr>
                <w:i/>
                <w:iCs/>
              </w:rPr>
              <w:t xml:space="preserve"> (córdoba)</w:t>
            </w:r>
            <w:r>
              <w:rPr>
                <w:i/>
                <w:iCs/>
              </w:rPr>
              <w:t>, fecha de retiro</w:t>
            </w:r>
            <w:r w:rsidR="000D5337">
              <w:rPr>
                <w:i/>
                <w:iCs/>
              </w:rPr>
              <w:t xml:space="preserve"> (29/10/2023)</w:t>
            </w:r>
            <w:r>
              <w:rPr>
                <w:i/>
                <w:iCs/>
              </w:rPr>
              <w:t xml:space="preserve"> y de entrega.</w:t>
            </w:r>
            <w:r w:rsidR="000D5337">
              <w:rPr>
                <w:i/>
                <w:iCs/>
              </w:rPr>
              <w:t xml:space="preserve"> (30/10/2023)</w:t>
            </w:r>
            <w:r>
              <w:rPr>
                <w:i/>
                <w:iCs/>
              </w:rPr>
              <w:t xml:space="preserve"> </w:t>
            </w:r>
          </w:p>
          <w:p w14:paraId="5F1E9BC8" w14:textId="2A11BBDE" w:rsidR="000D5337" w:rsidRDefault="00FE13F6" w:rsidP="000D5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 xml:space="preserve">El sistema envía una notificación </w:t>
            </w:r>
            <w:r w:rsidR="000D5337">
              <w:rPr>
                <w:i/>
                <w:iCs/>
              </w:rPr>
              <w:t>PUSH al número del usuario “pau” con los datos de la cotización: importe (1000$), fecha de retiro (29/10/2023) y de entrega. (30/10/2023), datos del transportista (juan, logan)</w:t>
            </w:r>
          </w:p>
          <w:p w14:paraId="1F358B50" w14:textId="66DA0FD6" w:rsidR="000D5337" w:rsidRDefault="000D5337" w:rsidP="000D5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El sistema envía un mail al mail del usuario “pau” con los datos de la cotización: importe (1000$), fecha de retiro (29/10/2023) y de entrega. (30/10/2023), datos del transportista (juan, logan)</w:t>
            </w:r>
          </w:p>
          <w:p w14:paraId="593B5D84" w14:textId="642E33F5" w:rsidR="00FE13F6" w:rsidRPr="007B0D24" w:rsidRDefault="00FE1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i/>
                <w:iCs/>
              </w:rPr>
            </w:pPr>
          </w:p>
        </w:tc>
      </w:tr>
    </w:tbl>
    <w:p w14:paraId="15C04D72" w14:textId="77777777" w:rsidR="00726FFD" w:rsidRDefault="00726FFD" w:rsidP="00307CBE">
      <w:pPr>
        <w:ind w:firstLine="0"/>
        <w:rPr>
          <w:rFonts w:cs="Calibri Light"/>
          <w:b/>
          <w:color w:val="000000"/>
          <w:highlight w:val="yellow"/>
        </w:rPr>
      </w:pPr>
    </w:p>
    <w:p w14:paraId="0D67C411" w14:textId="77777777" w:rsidR="002121B4" w:rsidRDefault="002121B4" w:rsidP="00307CBE">
      <w:pPr>
        <w:ind w:firstLine="0"/>
        <w:rPr>
          <w:rFonts w:cs="Calibri Light"/>
          <w:b/>
          <w:color w:val="000000"/>
          <w:highlight w:val="yellow"/>
        </w:rPr>
        <w:sectPr w:rsidR="002121B4" w:rsidSect="009A5A5D">
          <w:headerReference w:type="first" r:id="rId13"/>
          <w:pgSz w:w="16820" w:h="11900" w:orient="landscape"/>
          <w:pgMar w:top="760" w:right="630" w:bottom="851" w:left="391" w:header="347" w:footer="576" w:gutter="0"/>
          <w:cols w:space="720"/>
          <w:titlePg/>
          <w:docGrid w:linePitch="299"/>
        </w:sectPr>
      </w:pPr>
    </w:p>
    <w:p w14:paraId="60D975BF" w14:textId="77777777" w:rsidR="002121B4" w:rsidRPr="00CB3320" w:rsidRDefault="00CB3320" w:rsidP="002121B4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09"/>
        <w:contextualSpacing w:val="0"/>
        <w:rPr>
          <w:rStyle w:val="Ninguno"/>
          <w:b/>
          <w:bCs/>
          <w:lang w:val="es-ES"/>
        </w:rPr>
      </w:pPr>
      <w:r w:rsidRPr="00CB3320">
        <w:rPr>
          <w:b/>
          <w:bCs/>
        </w:rPr>
        <w:lastRenderedPageBreak/>
        <w:t xml:space="preserve">Testing de Caja </w:t>
      </w:r>
      <w:r w:rsidR="00D20AC1">
        <w:rPr>
          <w:b/>
          <w:bCs/>
        </w:rPr>
        <w:t>Blanca</w:t>
      </w:r>
    </w:p>
    <w:p w14:paraId="11871BB9" w14:textId="77777777" w:rsidR="009A5A5D" w:rsidRDefault="009A5A5D" w:rsidP="009A5A5D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tbl>
      <w:tblPr>
        <w:tblStyle w:val="Cuadrculadetablaclara1"/>
        <w:tblW w:w="15730" w:type="dxa"/>
        <w:tblLook w:val="04A0" w:firstRow="1" w:lastRow="0" w:firstColumn="1" w:lastColumn="0" w:noHBand="0" w:noVBand="1"/>
      </w:tblPr>
      <w:tblGrid>
        <w:gridCol w:w="1421"/>
        <w:gridCol w:w="4883"/>
        <w:gridCol w:w="3189"/>
        <w:gridCol w:w="6237"/>
      </w:tblGrid>
      <w:tr w:rsidR="009A5A5D" w:rsidRPr="003F2F3B" w14:paraId="6F0F07E0" w14:textId="77777777">
        <w:tc>
          <w:tcPr>
            <w:tcW w:w="1421" w:type="dxa"/>
            <w:shd w:val="clear" w:color="auto" w:fill="2898B7"/>
          </w:tcPr>
          <w:p w14:paraId="073F3AF0" w14:textId="77777777" w:rsidR="009A5A5D" w:rsidRPr="006145DF" w:rsidRDefault="009A5A5D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Ninguno"/>
                <w:rFonts w:ascii="Calibri" w:eastAsia="Calibri" w:hAnsi="Calibri" w:cs="Calibri"/>
              </w:rPr>
            </w:pPr>
            <w:r w:rsidRPr="006145DF">
              <w:rPr>
                <w:rStyle w:val="Ninguno"/>
                <w:rFonts w:ascii="Calibri" w:eastAsia="Calibri" w:hAnsi="Calibri" w:cs="Calibri"/>
              </w:rPr>
              <w:t>Cobertura:</w:t>
            </w:r>
          </w:p>
        </w:tc>
        <w:tc>
          <w:tcPr>
            <w:tcW w:w="4883" w:type="dxa"/>
            <w:shd w:val="clear" w:color="auto" w:fill="C6DCE5"/>
          </w:tcPr>
          <w:p w14:paraId="1FC4BB8B" w14:textId="77777777" w:rsidR="009A5A5D" w:rsidRPr="003F2F3B" w:rsidRDefault="009A5A5D">
            <w:pPr>
              <w:pStyle w:val="Textoindependiente"/>
              <w:rPr>
                <w:rFonts w:ascii="Corbel" w:hAnsi="Corbel"/>
                <w:b/>
              </w:rPr>
            </w:pPr>
          </w:p>
        </w:tc>
        <w:tc>
          <w:tcPr>
            <w:tcW w:w="3189" w:type="dxa"/>
            <w:shd w:val="clear" w:color="auto" w:fill="2898B7"/>
          </w:tcPr>
          <w:p w14:paraId="595B795E" w14:textId="77777777" w:rsidR="009A5A5D" w:rsidRPr="003F2F3B" w:rsidRDefault="009A5A5D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Cantidad de Casos de Prueba:</w:t>
            </w:r>
          </w:p>
        </w:tc>
        <w:tc>
          <w:tcPr>
            <w:tcW w:w="6237" w:type="dxa"/>
            <w:shd w:val="clear" w:color="auto" w:fill="C6DCE5"/>
          </w:tcPr>
          <w:p w14:paraId="254BFBFE" w14:textId="77777777" w:rsidR="009A5A5D" w:rsidRPr="003F2F3B" w:rsidRDefault="009A5A5D">
            <w:pPr>
              <w:pStyle w:val="Textoindependiente"/>
              <w:jc w:val="center"/>
              <w:rPr>
                <w:rFonts w:ascii="Corbel" w:hAnsi="Corbel"/>
                <w:b/>
              </w:rPr>
            </w:pPr>
          </w:p>
        </w:tc>
      </w:tr>
      <w:tr w:rsidR="009A5A5D" w:rsidRPr="003F2F3B" w14:paraId="68998ACA" w14:textId="77777777">
        <w:tc>
          <w:tcPr>
            <w:tcW w:w="15730" w:type="dxa"/>
            <w:gridSpan w:val="4"/>
            <w:shd w:val="clear" w:color="auto" w:fill="2898B7"/>
          </w:tcPr>
          <w:p w14:paraId="2EAE1CF4" w14:textId="77777777" w:rsidR="009A5A5D" w:rsidRPr="003F2F3B" w:rsidRDefault="009A5A5D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Datos de los Casos de Prueba:</w:t>
            </w:r>
          </w:p>
        </w:tc>
      </w:tr>
      <w:tr w:rsidR="009A5A5D" w:rsidRPr="004A0256" w14:paraId="5460FB81" w14:textId="77777777">
        <w:trPr>
          <w:trHeight w:val="917"/>
        </w:trPr>
        <w:tc>
          <w:tcPr>
            <w:tcW w:w="15730" w:type="dxa"/>
            <w:gridSpan w:val="4"/>
            <w:shd w:val="clear" w:color="auto" w:fill="C6DCE5"/>
          </w:tcPr>
          <w:p w14:paraId="656E5287" w14:textId="77777777" w:rsidR="009A5A5D" w:rsidRPr="00486FB0" w:rsidRDefault="009A5A5D" w:rsidP="009A5A5D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</w:p>
        </w:tc>
      </w:tr>
      <w:tr w:rsidR="009A5A5D" w:rsidRPr="003F2F3B" w14:paraId="5C20688D" w14:textId="77777777">
        <w:tc>
          <w:tcPr>
            <w:tcW w:w="15730" w:type="dxa"/>
            <w:gridSpan w:val="4"/>
            <w:shd w:val="clear" w:color="auto" w:fill="2898B7"/>
          </w:tcPr>
          <w:p w14:paraId="279D645F" w14:textId="77777777" w:rsidR="009A5A5D" w:rsidRPr="003F2F3B" w:rsidRDefault="009A5A5D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Precondiciones:</w:t>
            </w:r>
          </w:p>
        </w:tc>
      </w:tr>
      <w:tr w:rsidR="009A5A5D" w:rsidRPr="003F2F3B" w14:paraId="4F0E3C92" w14:textId="77777777">
        <w:trPr>
          <w:trHeight w:val="890"/>
        </w:trPr>
        <w:tc>
          <w:tcPr>
            <w:tcW w:w="15730" w:type="dxa"/>
            <w:gridSpan w:val="4"/>
            <w:shd w:val="clear" w:color="auto" w:fill="C6DCE5"/>
          </w:tcPr>
          <w:p w14:paraId="6257D378" w14:textId="77777777" w:rsidR="009A5A5D" w:rsidRDefault="009A5A5D">
            <w:pPr>
              <w:pStyle w:val="Textoindependiente"/>
              <w:rPr>
                <w:rFonts w:ascii="Corbel" w:hAnsi="Corbel"/>
                <w:b/>
              </w:rPr>
            </w:pPr>
          </w:p>
          <w:p w14:paraId="5E589229" w14:textId="77777777" w:rsidR="00917303" w:rsidRDefault="00917303">
            <w:pPr>
              <w:pStyle w:val="Textoindependiente"/>
              <w:rPr>
                <w:rFonts w:ascii="Corbel" w:hAnsi="Corbel"/>
                <w:b/>
              </w:rPr>
            </w:pPr>
          </w:p>
          <w:p w14:paraId="06EC1A7F" w14:textId="77777777" w:rsidR="00917303" w:rsidRDefault="00917303">
            <w:pPr>
              <w:pStyle w:val="Textoindependiente"/>
              <w:rPr>
                <w:rFonts w:ascii="Corbel" w:hAnsi="Corbel"/>
                <w:b/>
              </w:rPr>
            </w:pPr>
          </w:p>
          <w:p w14:paraId="2AC12752" w14:textId="77777777" w:rsidR="00917303" w:rsidRPr="003F2F3B" w:rsidRDefault="00917303">
            <w:pPr>
              <w:pStyle w:val="Textoindependiente"/>
              <w:rPr>
                <w:rFonts w:ascii="Corbel" w:hAnsi="Corbel"/>
                <w:b/>
              </w:rPr>
            </w:pPr>
          </w:p>
        </w:tc>
      </w:tr>
    </w:tbl>
    <w:p w14:paraId="70368753" w14:textId="77777777" w:rsidR="002121B4" w:rsidRPr="002121B4" w:rsidRDefault="002121B4" w:rsidP="002121B4">
      <w:pPr>
        <w:ind w:firstLine="0"/>
        <w:rPr>
          <w:rFonts w:cs="Calibri Light"/>
        </w:rPr>
      </w:pPr>
    </w:p>
    <w:sectPr w:rsidR="002121B4" w:rsidRPr="002121B4" w:rsidSect="009A5A5D">
      <w:headerReference w:type="first" r:id="rId14"/>
      <w:footerReference w:type="first" r:id="rId15"/>
      <w:pgSz w:w="16838" w:h="11906" w:orient="landscape"/>
      <w:pgMar w:top="760" w:right="630" w:bottom="851" w:left="391" w:header="347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A3DDF" w14:textId="77777777" w:rsidR="00706B95" w:rsidRDefault="00706B95">
      <w:r>
        <w:separator/>
      </w:r>
    </w:p>
  </w:endnote>
  <w:endnote w:type="continuationSeparator" w:id="0">
    <w:p w14:paraId="27C3EF88" w14:textId="77777777" w:rsidR="00706B95" w:rsidRDefault="00706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80F6A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C53C5E">
      <w:rPr>
        <w:sz w:val="20"/>
        <w:szCs w:val="20"/>
      </w:rPr>
      <w:t>3 /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0F64040B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0AFBC5C2" w14:textId="77777777" w:rsidR="00EE03FB" w:rsidRDefault="00EE03F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F0C78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C53C5E">
      <w:rPr>
        <w:sz w:val="20"/>
        <w:szCs w:val="20"/>
      </w:rPr>
      <w:t>3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48BE120A" w14:textId="77777777" w:rsidR="00EE03FB" w:rsidRDefault="00EE03F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3EC6D72F" w14:textId="77777777" w:rsidR="00EE03FB" w:rsidRDefault="00EE03F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F3B25" w14:textId="77777777" w:rsidR="00917303" w:rsidRDefault="00917303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2023 Turno: Todos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6A5CDC5F" w14:textId="77777777" w:rsidR="00917303" w:rsidRDefault="0091730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077F11DD" w14:textId="77777777" w:rsidR="00917303" w:rsidRDefault="009173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04697" w14:textId="77777777" w:rsidR="00706B95" w:rsidRDefault="00706B95">
      <w:r>
        <w:separator/>
      </w:r>
    </w:p>
  </w:footnote>
  <w:footnote w:type="continuationSeparator" w:id="0">
    <w:p w14:paraId="1BD676C0" w14:textId="77777777" w:rsidR="00706B95" w:rsidRDefault="00706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C0249" w14:textId="77777777" w:rsidR="00EE03FB" w:rsidRDefault="00EE03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1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EE03FB" w14:paraId="10DFBE35" w14:textId="77777777">
      <w:trPr>
        <w:trHeight w:val="1024"/>
      </w:trPr>
      <w:tc>
        <w:tcPr>
          <w:tcW w:w="2552" w:type="dxa"/>
          <w:shd w:val="clear" w:color="auto" w:fill="auto"/>
        </w:tcPr>
        <w:p w14:paraId="58B08464" w14:textId="77777777" w:rsidR="00EE03FB" w:rsidRDefault="00EE03FB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58240" behindDoc="0" locked="0" layoutInCell="1" hidden="0" allowOverlap="1" wp14:anchorId="08617156" wp14:editId="1D45958F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06D3D110" w14:textId="77777777" w:rsidR="00EE03FB" w:rsidRDefault="00EE03FB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07081966" w14:textId="77777777" w:rsidR="00EE03FB" w:rsidRDefault="00EE03FB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5CC31593" w14:textId="77777777" w:rsidR="00EE03FB" w:rsidRDefault="00EE03FB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431F9918" w14:textId="77777777" w:rsidR="00EE03FB" w:rsidRDefault="00EE03FB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 xml:space="preserve">de Software </w:t>
          </w:r>
        </w:p>
      </w:tc>
      <w:tc>
        <w:tcPr>
          <w:tcW w:w="2835" w:type="dxa"/>
          <w:shd w:val="clear" w:color="auto" w:fill="auto"/>
        </w:tcPr>
        <w:p w14:paraId="2E410EC1" w14:textId="77777777" w:rsidR="00EE03FB" w:rsidRDefault="00EE03FB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7290C4A7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  <w:p w14:paraId="36D52CDC" w14:textId="77777777" w:rsidR="00EE03FB" w:rsidRDefault="00EE03F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1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726FFD" w14:paraId="2D9402B7" w14:textId="77777777" w:rsidTr="00726FFD">
      <w:trPr>
        <w:trHeight w:val="1024"/>
      </w:trPr>
      <w:tc>
        <w:tcPr>
          <w:tcW w:w="2552" w:type="dxa"/>
          <w:shd w:val="clear" w:color="auto" w:fill="auto"/>
        </w:tcPr>
        <w:p w14:paraId="282D9B24" w14:textId="77777777" w:rsidR="00726FFD" w:rsidRDefault="00726FF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0288" behindDoc="0" locked="0" layoutInCell="1" hidden="0" allowOverlap="1" wp14:anchorId="118753F6" wp14:editId="0FACC303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8A5823A" w14:textId="77777777" w:rsidR="00726FFD" w:rsidRDefault="00726FF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0081D639" w14:textId="77777777" w:rsidR="00726FFD" w:rsidRDefault="00726FF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1003F298" w14:textId="77777777" w:rsidR="00726FFD" w:rsidRDefault="00726FF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027E794E" w14:textId="77777777" w:rsidR="00726FFD" w:rsidRDefault="00726FF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>de Software</w:t>
          </w:r>
        </w:p>
      </w:tc>
      <w:tc>
        <w:tcPr>
          <w:tcW w:w="2835" w:type="dxa"/>
          <w:shd w:val="clear" w:color="auto" w:fill="auto"/>
        </w:tcPr>
        <w:p w14:paraId="49005A46" w14:textId="77777777" w:rsidR="00726FFD" w:rsidRDefault="00726FF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22390006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7FC29BFA" w14:textId="77777777" w:rsidR="00EE03FB" w:rsidRDefault="00EE03F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1"/>
      <w:tblW w:w="1530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544"/>
      <w:gridCol w:w="8930"/>
      <w:gridCol w:w="2835"/>
    </w:tblGrid>
    <w:tr w:rsidR="009A5A5D" w14:paraId="2207B754" w14:textId="77777777" w:rsidTr="00C53C5E">
      <w:trPr>
        <w:trHeight w:val="1024"/>
      </w:trPr>
      <w:tc>
        <w:tcPr>
          <w:tcW w:w="3544" w:type="dxa"/>
          <w:shd w:val="clear" w:color="auto" w:fill="auto"/>
        </w:tcPr>
        <w:p w14:paraId="6518A5CF" w14:textId="77777777" w:rsidR="009A5A5D" w:rsidRDefault="00C53C5E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noProof/>
            </w:rPr>
            <w:drawing>
              <wp:anchor distT="0" distB="0" distL="114935" distR="114935" simplePos="0" relativeHeight="251662336" behindDoc="0" locked="0" layoutInCell="1" hidden="0" allowOverlap="1" wp14:anchorId="71C1F7DE" wp14:editId="394EFF2D">
                <wp:simplePos x="0" y="0"/>
                <wp:positionH relativeFrom="column">
                  <wp:posOffset>894080</wp:posOffset>
                </wp:positionH>
                <wp:positionV relativeFrom="paragraph">
                  <wp:posOffset>40005</wp:posOffset>
                </wp:positionV>
                <wp:extent cx="300990" cy="298450"/>
                <wp:effectExtent l="0" t="0" r="3810" b="6350"/>
                <wp:wrapTopAndBottom distT="0" distB="0"/>
                <wp:docPr id="1242349967" name="Imagen 12423499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300990" cy="298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A5A5D">
            <w:rPr>
              <w:sz w:val="14"/>
              <w:szCs w:val="14"/>
            </w:rPr>
            <w:t>Universidad Tecnológica Nacional</w:t>
          </w:r>
        </w:p>
        <w:p w14:paraId="7D9DD3C8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2AD29AD7" w14:textId="77777777" w:rsidR="009A5A5D" w:rsidRDefault="009A5A5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8930" w:type="dxa"/>
          <w:shd w:val="clear" w:color="auto" w:fill="auto"/>
        </w:tcPr>
        <w:p w14:paraId="6C8AF542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29EFC5EF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 xml:space="preserve">de Software </w:t>
          </w:r>
        </w:p>
      </w:tc>
      <w:tc>
        <w:tcPr>
          <w:tcW w:w="2835" w:type="dxa"/>
          <w:shd w:val="clear" w:color="auto" w:fill="auto"/>
        </w:tcPr>
        <w:p w14:paraId="6E893D76" w14:textId="77777777" w:rsidR="009A5A5D" w:rsidRDefault="009A5A5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1D10D4E1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29C37A88" w14:textId="77777777" w:rsidR="009A5A5D" w:rsidRDefault="009A5A5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1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9A5A5D" w14:paraId="2101B9C9" w14:textId="77777777" w:rsidTr="009A5A5D">
      <w:trPr>
        <w:trHeight w:val="1024"/>
      </w:trPr>
      <w:tc>
        <w:tcPr>
          <w:tcW w:w="2552" w:type="dxa"/>
          <w:shd w:val="clear" w:color="auto" w:fill="auto"/>
        </w:tcPr>
        <w:p w14:paraId="01F3EF8D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4384" behindDoc="0" locked="0" layoutInCell="1" hidden="0" allowOverlap="1" wp14:anchorId="26A0412F" wp14:editId="6CF167C3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0639AE4C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6DE04452" w14:textId="77777777" w:rsidR="009A5A5D" w:rsidRDefault="009A5A5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4FA9DCCA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42880860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</w:tc>
      <w:tc>
        <w:tcPr>
          <w:tcW w:w="2835" w:type="dxa"/>
          <w:shd w:val="clear" w:color="auto" w:fill="auto"/>
        </w:tcPr>
        <w:p w14:paraId="77B6204A" w14:textId="77777777" w:rsidR="009A5A5D" w:rsidRDefault="009A5A5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>Fecha: 9/06/2020</w:t>
          </w:r>
        </w:p>
      </w:tc>
    </w:tr>
  </w:tbl>
  <w:p w14:paraId="5A411415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0DAC4F16" w14:textId="77777777" w:rsidR="009A5A5D" w:rsidRDefault="009A5A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B8E"/>
    <w:multiLevelType w:val="multilevel"/>
    <w:tmpl w:val="CFA21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D0319"/>
    <w:multiLevelType w:val="hybridMultilevel"/>
    <w:tmpl w:val="351496C6"/>
    <w:lvl w:ilvl="0" w:tplc="78DE6A4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07" w:hanging="360"/>
      </w:pPr>
    </w:lvl>
    <w:lvl w:ilvl="2" w:tplc="040A001B" w:tentative="1">
      <w:start w:val="1"/>
      <w:numFmt w:val="lowerRoman"/>
      <w:lvlText w:val="%3."/>
      <w:lvlJc w:val="right"/>
      <w:pPr>
        <w:ind w:left="2027" w:hanging="180"/>
      </w:pPr>
    </w:lvl>
    <w:lvl w:ilvl="3" w:tplc="040A000F" w:tentative="1">
      <w:start w:val="1"/>
      <w:numFmt w:val="decimal"/>
      <w:lvlText w:val="%4."/>
      <w:lvlJc w:val="left"/>
      <w:pPr>
        <w:ind w:left="2747" w:hanging="360"/>
      </w:pPr>
    </w:lvl>
    <w:lvl w:ilvl="4" w:tplc="040A0019" w:tentative="1">
      <w:start w:val="1"/>
      <w:numFmt w:val="lowerLetter"/>
      <w:lvlText w:val="%5."/>
      <w:lvlJc w:val="left"/>
      <w:pPr>
        <w:ind w:left="3467" w:hanging="360"/>
      </w:pPr>
    </w:lvl>
    <w:lvl w:ilvl="5" w:tplc="040A001B" w:tentative="1">
      <w:start w:val="1"/>
      <w:numFmt w:val="lowerRoman"/>
      <w:lvlText w:val="%6."/>
      <w:lvlJc w:val="right"/>
      <w:pPr>
        <w:ind w:left="4187" w:hanging="180"/>
      </w:pPr>
    </w:lvl>
    <w:lvl w:ilvl="6" w:tplc="040A000F" w:tentative="1">
      <w:start w:val="1"/>
      <w:numFmt w:val="decimal"/>
      <w:lvlText w:val="%7."/>
      <w:lvlJc w:val="left"/>
      <w:pPr>
        <w:ind w:left="4907" w:hanging="360"/>
      </w:pPr>
    </w:lvl>
    <w:lvl w:ilvl="7" w:tplc="040A0019" w:tentative="1">
      <w:start w:val="1"/>
      <w:numFmt w:val="lowerLetter"/>
      <w:lvlText w:val="%8."/>
      <w:lvlJc w:val="left"/>
      <w:pPr>
        <w:ind w:left="5627" w:hanging="360"/>
      </w:pPr>
    </w:lvl>
    <w:lvl w:ilvl="8" w:tplc="04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08265878"/>
    <w:multiLevelType w:val="multilevel"/>
    <w:tmpl w:val="9B06C25A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CDB6D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056D23"/>
    <w:multiLevelType w:val="multilevel"/>
    <w:tmpl w:val="38C8C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654A92"/>
    <w:multiLevelType w:val="hybridMultilevel"/>
    <w:tmpl w:val="1D70923E"/>
    <w:styleLink w:val="Estiloimportado2"/>
    <w:lvl w:ilvl="0" w:tplc="F12E3B6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336618A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4768D80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25470E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E309B5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FFA65D4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76E1F4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7323692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8E817A4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 w15:restartNumberingAfterBreak="0">
    <w:nsid w:val="1D50470F"/>
    <w:multiLevelType w:val="hybridMultilevel"/>
    <w:tmpl w:val="224C15CC"/>
    <w:lvl w:ilvl="0" w:tplc="EF3EBE46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07" w:hanging="360"/>
      </w:pPr>
    </w:lvl>
    <w:lvl w:ilvl="2" w:tplc="2C0A001B" w:tentative="1">
      <w:start w:val="1"/>
      <w:numFmt w:val="lowerRoman"/>
      <w:lvlText w:val="%3."/>
      <w:lvlJc w:val="right"/>
      <w:pPr>
        <w:ind w:left="2027" w:hanging="180"/>
      </w:pPr>
    </w:lvl>
    <w:lvl w:ilvl="3" w:tplc="2C0A000F" w:tentative="1">
      <w:start w:val="1"/>
      <w:numFmt w:val="decimal"/>
      <w:lvlText w:val="%4."/>
      <w:lvlJc w:val="left"/>
      <w:pPr>
        <w:ind w:left="2747" w:hanging="360"/>
      </w:pPr>
    </w:lvl>
    <w:lvl w:ilvl="4" w:tplc="2C0A0019" w:tentative="1">
      <w:start w:val="1"/>
      <w:numFmt w:val="lowerLetter"/>
      <w:lvlText w:val="%5."/>
      <w:lvlJc w:val="left"/>
      <w:pPr>
        <w:ind w:left="3467" w:hanging="360"/>
      </w:pPr>
    </w:lvl>
    <w:lvl w:ilvl="5" w:tplc="2C0A001B" w:tentative="1">
      <w:start w:val="1"/>
      <w:numFmt w:val="lowerRoman"/>
      <w:lvlText w:val="%6."/>
      <w:lvlJc w:val="right"/>
      <w:pPr>
        <w:ind w:left="4187" w:hanging="180"/>
      </w:pPr>
    </w:lvl>
    <w:lvl w:ilvl="6" w:tplc="2C0A000F" w:tentative="1">
      <w:start w:val="1"/>
      <w:numFmt w:val="decimal"/>
      <w:lvlText w:val="%7."/>
      <w:lvlJc w:val="left"/>
      <w:pPr>
        <w:ind w:left="4907" w:hanging="360"/>
      </w:pPr>
    </w:lvl>
    <w:lvl w:ilvl="7" w:tplc="2C0A0019" w:tentative="1">
      <w:start w:val="1"/>
      <w:numFmt w:val="lowerLetter"/>
      <w:lvlText w:val="%8."/>
      <w:lvlJc w:val="left"/>
      <w:pPr>
        <w:ind w:left="5627" w:hanging="360"/>
      </w:pPr>
    </w:lvl>
    <w:lvl w:ilvl="8" w:tplc="2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7" w15:restartNumberingAfterBreak="0">
    <w:nsid w:val="20260A61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72129"/>
    <w:multiLevelType w:val="hybridMultilevel"/>
    <w:tmpl w:val="F2F657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913BA"/>
    <w:multiLevelType w:val="hybridMultilevel"/>
    <w:tmpl w:val="D2F24DC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102ABC"/>
    <w:multiLevelType w:val="multilevel"/>
    <w:tmpl w:val="3E0495A4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7231C12"/>
    <w:multiLevelType w:val="multilevel"/>
    <w:tmpl w:val="2F900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D8577C6"/>
    <w:multiLevelType w:val="multilevel"/>
    <w:tmpl w:val="7C960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97973"/>
    <w:multiLevelType w:val="hybridMultilevel"/>
    <w:tmpl w:val="1D70923E"/>
    <w:numStyleLink w:val="Estiloimportado2"/>
  </w:abstractNum>
  <w:abstractNum w:abstractNumId="14" w15:restartNumberingAfterBreak="0">
    <w:nsid w:val="355E082F"/>
    <w:multiLevelType w:val="multilevel"/>
    <w:tmpl w:val="236E9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DDB47BE"/>
    <w:multiLevelType w:val="multilevel"/>
    <w:tmpl w:val="26A84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EE80186"/>
    <w:multiLevelType w:val="multilevel"/>
    <w:tmpl w:val="36221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2882700"/>
    <w:multiLevelType w:val="multilevel"/>
    <w:tmpl w:val="B8CE6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4716787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8C6D58"/>
    <w:multiLevelType w:val="multilevel"/>
    <w:tmpl w:val="3F54F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143430C"/>
    <w:multiLevelType w:val="multilevel"/>
    <w:tmpl w:val="DAF8D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7F64B0F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CC35CAF"/>
    <w:multiLevelType w:val="multilevel"/>
    <w:tmpl w:val="E3024E6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2784EE9"/>
    <w:multiLevelType w:val="multilevel"/>
    <w:tmpl w:val="144038A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5954CC1"/>
    <w:multiLevelType w:val="multilevel"/>
    <w:tmpl w:val="75D26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8030643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213DB1"/>
    <w:multiLevelType w:val="hybridMultilevel"/>
    <w:tmpl w:val="1D70923E"/>
    <w:lvl w:ilvl="0" w:tplc="928440F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26C7B02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7028B8E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09A7E74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4D6A3E6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308E328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27E4FC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160D21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140D5CC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7" w15:restartNumberingAfterBreak="0">
    <w:nsid w:val="6C8E4932"/>
    <w:multiLevelType w:val="multilevel"/>
    <w:tmpl w:val="A11E75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DDD7BB9"/>
    <w:multiLevelType w:val="multilevel"/>
    <w:tmpl w:val="681C566C"/>
    <w:lvl w:ilvl="0">
      <w:start w:val="1"/>
      <w:numFmt w:val="decimal"/>
      <w:lvlText w:val="%1."/>
      <w:lvlJc w:val="left"/>
      <w:pPr>
        <w:ind w:left="587" w:hanging="360"/>
      </w:pPr>
    </w:lvl>
    <w:lvl w:ilvl="1">
      <w:start w:val="1"/>
      <w:numFmt w:val="lowerLetter"/>
      <w:lvlText w:val="%2."/>
      <w:lvlJc w:val="left"/>
      <w:pPr>
        <w:ind w:left="1307" w:hanging="360"/>
      </w:pPr>
    </w:lvl>
    <w:lvl w:ilvl="2">
      <w:start w:val="1"/>
      <w:numFmt w:val="lowerRoman"/>
      <w:lvlText w:val="%3."/>
      <w:lvlJc w:val="right"/>
      <w:pPr>
        <w:ind w:left="2027" w:hanging="180"/>
      </w:pPr>
    </w:lvl>
    <w:lvl w:ilvl="3">
      <w:start w:val="1"/>
      <w:numFmt w:val="decimal"/>
      <w:lvlText w:val="%4."/>
      <w:lvlJc w:val="left"/>
      <w:pPr>
        <w:ind w:left="2747" w:hanging="360"/>
      </w:pPr>
    </w:lvl>
    <w:lvl w:ilvl="4">
      <w:start w:val="1"/>
      <w:numFmt w:val="lowerLetter"/>
      <w:lvlText w:val="%5."/>
      <w:lvlJc w:val="left"/>
      <w:pPr>
        <w:ind w:left="3467" w:hanging="360"/>
      </w:pPr>
    </w:lvl>
    <w:lvl w:ilvl="5">
      <w:start w:val="1"/>
      <w:numFmt w:val="lowerRoman"/>
      <w:lvlText w:val="%6."/>
      <w:lvlJc w:val="right"/>
      <w:pPr>
        <w:ind w:left="4187" w:hanging="180"/>
      </w:pPr>
    </w:lvl>
    <w:lvl w:ilvl="6">
      <w:start w:val="1"/>
      <w:numFmt w:val="decimal"/>
      <w:lvlText w:val="%7."/>
      <w:lvlJc w:val="left"/>
      <w:pPr>
        <w:ind w:left="4907" w:hanging="360"/>
      </w:pPr>
    </w:lvl>
    <w:lvl w:ilvl="7">
      <w:start w:val="1"/>
      <w:numFmt w:val="lowerLetter"/>
      <w:lvlText w:val="%8."/>
      <w:lvlJc w:val="left"/>
      <w:pPr>
        <w:ind w:left="5627" w:hanging="360"/>
      </w:pPr>
    </w:lvl>
    <w:lvl w:ilvl="8">
      <w:start w:val="1"/>
      <w:numFmt w:val="lowerRoman"/>
      <w:lvlText w:val="%9."/>
      <w:lvlJc w:val="right"/>
      <w:pPr>
        <w:ind w:left="6347" w:hanging="180"/>
      </w:pPr>
    </w:lvl>
  </w:abstractNum>
  <w:abstractNum w:abstractNumId="29" w15:restartNumberingAfterBreak="0">
    <w:nsid w:val="6E9E686A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F1137A9"/>
    <w:multiLevelType w:val="hybridMultilevel"/>
    <w:tmpl w:val="1E2A8158"/>
    <w:lvl w:ilvl="0" w:tplc="6EFC54B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1" w15:restartNumberingAfterBreak="0">
    <w:nsid w:val="70067156"/>
    <w:multiLevelType w:val="multilevel"/>
    <w:tmpl w:val="6D968A8E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7DC1681"/>
    <w:multiLevelType w:val="multilevel"/>
    <w:tmpl w:val="F74A8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9128A5"/>
    <w:multiLevelType w:val="multilevel"/>
    <w:tmpl w:val="E6669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D945E4C"/>
    <w:multiLevelType w:val="multilevel"/>
    <w:tmpl w:val="966057D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5" w15:restartNumberingAfterBreak="0">
    <w:nsid w:val="7F7323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95337257">
    <w:abstractNumId w:val="32"/>
  </w:num>
  <w:num w:numId="2" w16cid:durableId="1568152516">
    <w:abstractNumId w:val="33"/>
  </w:num>
  <w:num w:numId="3" w16cid:durableId="1183130993">
    <w:abstractNumId w:val="24"/>
  </w:num>
  <w:num w:numId="4" w16cid:durableId="1839035102">
    <w:abstractNumId w:val="16"/>
  </w:num>
  <w:num w:numId="5" w16cid:durableId="29915005">
    <w:abstractNumId w:val="4"/>
  </w:num>
  <w:num w:numId="6" w16cid:durableId="1691029367">
    <w:abstractNumId w:val="23"/>
  </w:num>
  <w:num w:numId="7" w16cid:durableId="508522843">
    <w:abstractNumId w:val="15"/>
  </w:num>
  <w:num w:numId="8" w16cid:durableId="2099132396">
    <w:abstractNumId w:val="0"/>
  </w:num>
  <w:num w:numId="9" w16cid:durableId="1969965354">
    <w:abstractNumId w:val="25"/>
  </w:num>
  <w:num w:numId="10" w16cid:durableId="321934856">
    <w:abstractNumId w:val="11"/>
  </w:num>
  <w:num w:numId="11" w16cid:durableId="807208019">
    <w:abstractNumId w:val="10"/>
  </w:num>
  <w:num w:numId="12" w16cid:durableId="1233850420">
    <w:abstractNumId w:val="12"/>
  </w:num>
  <w:num w:numId="13" w16cid:durableId="144784828">
    <w:abstractNumId w:val="14"/>
  </w:num>
  <w:num w:numId="14" w16cid:durableId="2244814">
    <w:abstractNumId w:val="20"/>
  </w:num>
  <w:num w:numId="15" w16cid:durableId="1568107582">
    <w:abstractNumId w:val="27"/>
  </w:num>
  <w:num w:numId="16" w16cid:durableId="147863363">
    <w:abstractNumId w:val="29"/>
  </w:num>
  <w:num w:numId="17" w16cid:durableId="2013221636">
    <w:abstractNumId w:val="22"/>
  </w:num>
  <w:num w:numId="18" w16cid:durableId="1725984627">
    <w:abstractNumId w:val="17"/>
  </w:num>
  <w:num w:numId="19" w16cid:durableId="871068059">
    <w:abstractNumId w:val="19"/>
  </w:num>
  <w:num w:numId="20" w16cid:durableId="1688485239">
    <w:abstractNumId w:val="31"/>
  </w:num>
  <w:num w:numId="21" w16cid:durableId="1801073414">
    <w:abstractNumId w:val="2"/>
  </w:num>
  <w:num w:numId="22" w16cid:durableId="1306929426">
    <w:abstractNumId w:val="29"/>
  </w:num>
  <w:num w:numId="23" w16cid:durableId="641498437">
    <w:abstractNumId w:val="19"/>
  </w:num>
  <w:num w:numId="24" w16cid:durableId="1360281516">
    <w:abstractNumId w:val="31"/>
  </w:num>
  <w:num w:numId="25" w16cid:durableId="1815675819">
    <w:abstractNumId w:val="15"/>
  </w:num>
  <w:num w:numId="26" w16cid:durableId="1208445424">
    <w:abstractNumId w:val="16"/>
  </w:num>
  <w:num w:numId="27" w16cid:durableId="1722170326">
    <w:abstractNumId w:val="7"/>
  </w:num>
  <w:num w:numId="28" w16cid:durableId="1498498095">
    <w:abstractNumId w:val="18"/>
  </w:num>
  <w:num w:numId="29" w16cid:durableId="1466004916">
    <w:abstractNumId w:val="5"/>
  </w:num>
  <w:num w:numId="30" w16cid:durableId="1746613192">
    <w:abstractNumId w:val="13"/>
  </w:num>
  <w:num w:numId="31" w16cid:durableId="1637299715">
    <w:abstractNumId w:val="13"/>
  </w:num>
  <w:num w:numId="32" w16cid:durableId="16931924">
    <w:abstractNumId w:val="13"/>
    <w:lvlOverride w:ilvl="0">
      <w:startOverride w:val="3"/>
      <w:lvl w:ilvl="0" w:tplc="EBA6BDDA">
        <w:start w:val="3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3E8C350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ED0ED06">
        <w:start w:val="1"/>
        <w:numFmt w:val="lowerRoman"/>
        <w:lvlText w:val="%3."/>
        <w:lvlJc w:val="left"/>
        <w:pPr>
          <w:ind w:left="216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F4CE4E6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1C0ED0A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D90F124">
        <w:start w:val="1"/>
        <w:numFmt w:val="lowerRoman"/>
        <w:lvlText w:val="%6."/>
        <w:lvlJc w:val="left"/>
        <w:pPr>
          <w:ind w:left="432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A1A967E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4D6F690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69CCE7A">
        <w:start w:val="1"/>
        <w:numFmt w:val="lowerRoman"/>
        <w:lvlText w:val="%9."/>
        <w:lvlJc w:val="left"/>
        <w:pPr>
          <w:ind w:left="648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 w16cid:durableId="617493800">
    <w:abstractNumId w:val="1"/>
  </w:num>
  <w:num w:numId="34" w16cid:durableId="1269704659">
    <w:abstractNumId w:val="3"/>
  </w:num>
  <w:num w:numId="35" w16cid:durableId="2083797457">
    <w:abstractNumId w:val="35"/>
  </w:num>
  <w:num w:numId="36" w16cid:durableId="1269312587">
    <w:abstractNumId w:val="21"/>
  </w:num>
  <w:num w:numId="37" w16cid:durableId="1684504188">
    <w:abstractNumId w:val="26"/>
  </w:num>
  <w:num w:numId="38" w16cid:durableId="289097313">
    <w:abstractNumId w:val="30"/>
  </w:num>
  <w:num w:numId="39" w16cid:durableId="653874071">
    <w:abstractNumId w:val="34"/>
  </w:num>
  <w:num w:numId="40" w16cid:durableId="1678733843">
    <w:abstractNumId w:val="28"/>
  </w:num>
  <w:num w:numId="41" w16cid:durableId="1395466202">
    <w:abstractNumId w:val="9"/>
  </w:num>
  <w:num w:numId="42" w16cid:durableId="765224542">
    <w:abstractNumId w:val="8"/>
  </w:num>
  <w:num w:numId="43" w16cid:durableId="3642595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46E0"/>
    <w:rsid w:val="000115A4"/>
    <w:rsid w:val="00040025"/>
    <w:rsid w:val="00060469"/>
    <w:rsid w:val="00081B6C"/>
    <w:rsid w:val="000A6FF9"/>
    <w:rsid w:val="000D5337"/>
    <w:rsid w:val="001406BA"/>
    <w:rsid w:val="00142A2D"/>
    <w:rsid w:val="00177AF1"/>
    <w:rsid w:val="001E5147"/>
    <w:rsid w:val="00207CE5"/>
    <w:rsid w:val="002121B4"/>
    <w:rsid w:val="00253A82"/>
    <w:rsid w:val="0029681F"/>
    <w:rsid w:val="002F5A91"/>
    <w:rsid w:val="00307CBE"/>
    <w:rsid w:val="00325C61"/>
    <w:rsid w:val="003700DD"/>
    <w:rsid w:val="004278D3"/>
    <w:rsid w:val="00431DD6"/>
    <w:rsid w:val="00486FB0"/>
    <w:rsid w:val="004E5151"/>
    <w:rsid w:val="0050756F"/>
    <w:rsid w:val="00566540"/>
    <w:rsid w:val="005970C9"/>
    <w:rsid w:val="005B18BC"/>
    <w:rsid w:val="005F1ECA"/>
    <w:rsid w:val="006010B2"/>
    <w:rsid w:val="00616B51"/>
    <w:rsid w:val="00643ACB"/>
    <w:rsid w:val="006951F3"/>
    <w:rsid w:val="006E5DDF"/>
    <w:rsid w:val="00706B95"/>
    <w:rsid w:val="00726FFD"/>
    <w:rsid w:val="00744EB3"/>
    <w:rsid w:val="0077256B"/>
    <w:rsid w:val="00790915"/>
    <w:rsid w:val="007C5BBB"/>
    <w:rsid w:val="0081704B"/>
    <w:rsid w:val="0089039F"/>
    <w:rsid w:val="008E21D1"/>
    <w:rsid w:val="00917303"/>
    <w:rsid w:val="009372EB"/>
    <w:rsid w:val="00957958"/>
    <w:rsid w:val="009A5A5D"/>
    <w:rsid w:val="009B2D0E"/>
    <w:rsid w:val="00A1376A"/>
    <w:rsid w:val="00A17733"/>
    <w:rsid w:val="00A32C61"/>
    <w:rsid w:val="00A72AE8"/>
    <w:rsid w:val="00A908C8"/>
    <w:rsid w:val="00AC256C"/>
    <w:rsid w:val="00AD32FB"/>
    <w:rsid w:val="00B17EF6"/>
    <w:rsid w:val="00B2115D"/>
    <w:rsid w:val="00BC699C"/>
    <w:rsid w:val="00BD6B43"/>
    <w:rsid w:val="00C53C5E"/>
    <w:rsid w:val="00C71BDC"/>
    <w:rsid w:val="00C75712"/>
    <w:rsid w:val="00C87CD2"/>
    <w:rsid w:val="00CB3320"/>
    <w:rsid w:val="00D20AC1"/>
    <w:rsid w:val="00D60E80"/>
    <w:rsid w:val="00D76D83"/>
    <w:rsid w:val="00D939CE"/>
    <w:rsid w:val="00E50643"/>
    <w:rsid w:val="00E61936"/>
    <w:rsid w:val="00E90129"/>
    <w:rsid w:val="00E94CD9"/>
    <w:rsid w:val="00EE03FB"/>
    <w:rsid w:val="00F210DC"/>
    <w:rsid w:val="00F216E8"/>
    <w:rsid w:val="00F4789C"/>
    <w:rsid w:val="00F819A5"/>
    <w:rsid w:val="00F946E0"/>
    <w:rsid w:val="00FA3A2B"/>
    <w:rsid w:val="00FC143D"/>
    <w:rsid w:val="00FE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4F3D5"/>
  <w15:docId w15:val="{E74B8ADD-38E4-47FA-B8B1-860C7C15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BBB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4907CA"/>
    <w:rPr>
      <w:rFonts w:ascii="Candara" w:hAnsi="Candara"/>
      <w:b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EF3F1F"/>
    <w:rPr>
      <w:rFonts w:ascii="Consolas" w:hAnsi="Consolas"/>
      <w:b/>
      <w:bCs/>
      <w:iCs/>
      <w:sz w:val="20"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Ttulo4Car">
    <w:name w:val="Título 4 Car"/>
    <w:basedOn w:val="Fuentedeprrafopredeter"/>
    <w:link w:val="Ttulo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DD2"/>
  </w:style>
  <w:style w:type="paragraph" w:styleId="Piedepgina">
    <w:name w:val="footer"/>
    <w:basedOn w:val="Normal"/>
    <w:link w:val="Piedepgina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DD2"/>
  </w:style>
  <w:style w:type="paragraph" w:styleId="Textodeglobo">
    <w:name w:val="Balloon Text"/>
    <w:basedOn w:val="Normal"/>
    <w:link w:val="TextodegloboC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Ttulo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Refdecomentario">
    <w:name w:val="annotation reference"/>
    <w:basedOn w:val="Fuentedeprrafopredeter"/>
    <w:uiPriority w:val="99"/>
    <w:unhideWhenUsed/>
    <w:rsid w:val="0005413D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0541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54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13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32701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855B4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55B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5B41"/>
    <w:rPr>
      <w:vertAlign w:val="superscript"/>
    </w:rPr>
  </w:style>
  <w:style w:type="paragraph" w:styleId="Revisin">
    <w:name w:val="Revision"/>
    <w:hidden/>
    <w:uiPriority w:val="99"/>
    <w:semiHidden/>
    <w:rsid w:val="0067053E"/>
  </w:style>
  <w:style w:type="character" w:styleId="Hipervnculo">
    <w:name w:val="Hyperlink"/>
    <w:basedOn w:val="Fuentedeprrafopredeter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a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a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elegante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elegante">
    <w:name w:val="Table Elegant"/>
    <w:basedOn w:val="Tabla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Tablaconcuadrcula1clara-nfasis5">
    <w:name w:val="Grid Table 1 Light Accent 5"/>
    <w:basedOn w:val="Tabla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/>
    </w:rPr>
  </w:style>
  <w:style w:type="table" w:customStyle="1" w:styleId="TableNormal11">
    <w:name w:val="Table Normal1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a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a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572A8"/>
  </w:style>
  <w:style w:type="character" w:customStyle="1" w:styleId="SaludoCar">
    <w:name w:val="Saludo Car"/>
    <w:basedOn w:val="Fuentedeprrafopredeter"/>
    <w:link w:val="Saludo"/>
    <w:uiPriority w:val="99"/>
    <w:rsid w:val="00A572A8"/>
    <w:rPr>
      <w:rFonts w:ascii="Calibri Light" w:hAnsi="Calibri Light"/>
    </w:rPr>
  </w:style>
  <w:style w:type="paragraph" w:styleId="Listaconvietas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572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572A8"/>
    <w:rPr>
      <w:rFonts w:ascii="Calibri Light" w:hAnsi="Calibri Light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572A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572A8"/>
    <w:rPr>
      <w:rFonts w:ascii="Calibri Light" w:hAnsi="Calibri Light"/>
    </w:rPr>
  </w:style>
  <w:style w:type="table" w:customStyle="1" w:styleId="53">
    <w:name w:val="53"/>
    <w:basedOn w:val="TableNormal1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52">
    <w:name w:val="52"/>
    <w:basedOn w:val="TableNormal1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51">
    <w:name w:val="51"/>
    <w:basedOn w:val="TableNormal1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50">
    <w:name w:val="50"/>
    <w:basedOn w:val="TableNormal1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49">
    <w:name w:val="49"/>
    <w:basedOn w:val="TableNormal1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48">
    <w:name w:val="48"/>
    <w:basedOn w:val="TableNormal1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47">
    <w:name w:val="47"/>
    <w:basedOn w:val="TableNormal1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46">
    <w:name w:val="46"/>
    <w:basedOn w:val="TableNormal11"/>
    <w:rPr>
      <w:rFonts w:eastAsia="Times New Roman"/>
    </w:rPr>
    <w:tblPr>
      <w:tblStyleRowBandSize w:val="1"/>
      <w:tblStyleColBandSize w:val="1"/>
    </w:tblPr>
  </w:style>
  <w:style w:type="table" w:customStyle="1" w:styleId="45">
    <w:name w:val="45"/>
    <w:basedOn w:val="TableNormal1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44">
    <w:name w:val="44"/>
    <w:basedOn w:val="TableNormal1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43">
    <w:name w:val="43"/>
    <w:basedOn w:val="TableNormal1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42">
    <w:name w:val="42"/>
    <w:basedOn w:val="TableNormal1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41">
    <w:name w:val="41"/>
    <w:basedOn w:val="TableNormal1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40">
    <w:name w:val="40"/>
    <w:basedOn w:val="TableNormal1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39">
    <w:name w:val="39"/>
    <w:basedOn w:val="TableNormal1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38">
    <w:name w:val="38"/>
    <w:basedOn w:val="TableNormal1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7">
    <w:name w:val="37"/>
    <w:basedOn w:val="TableNormal1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6">
    <w:name w:val="36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35">
    <w:name w:val="35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34">
    <w:name w:val="34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33">
    <w:name w:val="33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32">
    <w:name w:val="32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31">
    <w:name w:val="31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30">
    <w:name w:val="30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29">
    <w:name w:val="29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28">
    <w:name w:val="28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27">
    <w:name w:val="27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26">
    <w:name w:val="26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25">
    <w:name w:val="25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24">
    <w:name w:val="24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23">
    <w:name w:val="23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22">
    <w:name w:val="22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21">
    <w:name w:val="21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20">
    <w:name w:val="20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19">
    <w:name w:val="19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18">
    <w:name w:val="18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17">
    <w:name w:val="17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16">
    <w:name w:val="16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15">
    <w:name w:val="15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14">
    <w:name w:val="14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13">
    <w:name w:val="13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12">
    <w:name w:val="12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11">
    <w:name w:val="11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10">
    <w:name w:val="10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9">
    <w:name w:val="9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8">
    <w:name w:val="8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7">
    <w:name w:val="7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6">
    <w:name w:val="6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5">
    <w:name w:val="5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4">
    <w:name w:val="4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3">
    <w:name w:val="3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1">
    <w:name w:val="1"/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paragraph" w:customStyle="1" w:styleId="CuerpoA">
    <w:name w:val="Cuerpo A"/>
    <w:rsid w:val="00AC256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</w:rPr>
  </w:style>
  <w:style w:type="numbering" w:customStyle="1" w:styleId="Estiloimportado2">
    <w:name w:val="Estilo importado 2"/>
    <w:rsid w:val="00AC256C"/>
    <w:pPr>
      <w:numPr>
        <w:numId w:val="29"/>
      </w:numPr>
    </w:pPr>
  </w:style>
  <w:style w:type="table" w:customStyle="1" w:styleId="TableNormal2">
    <w:name w:val="Table Normal2"/>
    <w:rsid w:val="00A32C61"/>
    <w:pPr>
      <w:pBdr>
        <w:top w:val="nil"/>
        <w:left w:val="nil"/>
        <w:bottom w:val="nil"/>
        <w:right w:val="nil"/>
        <w:between w:val="nil"/>
        <w:bar w:val="nil"/>
      </w:pBdr>
      <w:ind w:firstLine="0"/>
      <w:jc w:val="left"/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IE\Z1KIZU4V\2023_ISW_Segundo_Parcial_Template%5b1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Props1.xml><?xml version="1.0" encoding="utf-8"?>
<ds:datastoreItem xmlns:ds="http://schemas.openxmlformats.org/officeDocument/2006/customXml" ds:itemID="{CA82A17B-1D38-4DDE-A7C0-8C870ED9C0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2023_ISW_Segundo_Parcial_Template[1]</Template>
  <TotalTime>83</TotalTime>
  <Pages>1</Pages>
  <Words>719</Words>
  <Characters>3958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Ana Paula Arrascaeta</cp:lastModifiedBy>
  <cp:revision>2</cp:revision>
  <dcterms:created xsi:type="dcterms:W3CDTF">2023-10-28T03:26:00Z</dcterms:created>
  <dcterms:modified xsi:type="dcterms:W3CDTF">2023-10-31T23:25:00Z</dcterms:modified>
</cp:coreProperties>
</file>